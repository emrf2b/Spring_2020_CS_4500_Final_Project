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Pr="0058279D" w:rsidRDefault="00244076" w:rsidP="00A979E1">
      <w:pPr>
        <w:pStyle w:val="Title"/>
        <w:rPr>
          <w:sz w:val="48"/>
          <w:szCs w:val="48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58279D">
        <w:rPr>
          <w:sz w:val="48"/>
          <w:szCs w:val="48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Initial Customer</w:t>
      </w:r>
      <w:r w:rsidR="00A979E1" w:rsidRPr="0058279D">
        <w:rPr>
          <w:sz w:val="48"/>
          <w:szCs w:val="48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r w:rsidRPr="0058279D">
        <w:rPr>
          <w:sz w:val="48"/>
          <w:szCs w:val="48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Contact</w:t>
      </w:r>
      <w:sdt>
        <w:sdtPr>
          <w:rPr>
            <w:sz w:val="48"/>
            <w:szCs w:val="48"/>
            <w14:textOutline w14:w="9525" w14:cap="rnd" w14:cmpd="sng" w14:algn="ctr">
              <w14:solidFill>
                <w14:schemeClr w14:val="accent1">
                  <w14:lumMod w14:val="60000"/>
                  <w14:lumOff w14:val="40000"/>
                </w14:schemeClr>
              </w14:solidFill>
              <w14:prstDash w14:val="solid"/>
              <w14:bevel/>
            </w14:textOutline>
          </w:rPr>
          <w:alias w:val="Vertical line seperator:"/>
          <w:tag w:val="Vertical line seperator:"/>
          <w:id w:val="1874568466"/>
          <w:placeholder>
            <w:docPart w:val="60F2C7A20A5F4DCD9C987FD0594A47DB"/>
          </w:placeholder>
          <w:temporary/>
          <w:showingPlcHdr/>
          <w15:appearance w15:val="hidden"/>
        </w:sdtPr>
        <w:sdtEndPr/>
        <w:sdtContent>
          <w:r w:rsidR="00A979E1" w:rsidRPr="0058279D">
            <w:rPr>
              <w:sz w:val="48"/>
              <w:szCs w:val="48"/>
              <w14:textOutline w14:w="9525" w14:cap="rnd" w14:cmpd="sng" w14:algn="ctr">
                <w14:solidFill>
                  <w14:schemeClr w14:val="accent1">
                    <w14:lumMod w14:val="60000"/>
                    <w14:lumOff w14:val="40000"/>
                  </w14:schemeClr>
                </w14:solidFill>
                <w14:prstDash w14:val="solid"/>
                <w14:bevel/>
              </w14:textOutline>
            </w:rPr>
            <w:t>|</w:t>
          </w:r>
        </w:sdtContent>
      </w:sdt>
      <w:sdt>
        <w:sdtPr>
          <w:rPr>
            <w:rStyle w:val="SubtleReference"/>
            <w:sz w:val="48"/>
            <w:szCs w:val="48"/>
            <w14:textOutline w14:w="9525" w14:cap="rnd" w14:cmpd="sng" w14:algn="ctr">
              <w14:solidFill>
                <w14:schemeClr w14:val="accent1">
                  <w14:lumMod w14:val="60000"/>
                  <w14:lumOff w14:val="40000"/>
                </w14:schemeClr>
              </w14:solidFill>
              <w14:prstDash w14:val="solid"/>
              <w14:bevel/>
            </w14:textOutline>
          </w:rPr>
          <w:alias w:val="Minutes:"/>
          <w:tag w:val="Minutes:"/>
          <w:id w:val="324875599"/>
          <w:placeholder>
            <w:docPart w:val="B32ADBC7C3CD4455B3A2B3B4D999845F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</w:rPr>
        </w:sdtEndPr>
        <w:sdtContent>
          <w:r w:rsidR="00CB50F2" w:rsidRPr="0058279D">
            <w:rPr>
              <w:rStyle w:val="SubtleReference"/>
              <w:sz w:val="48"/>
              <w:szCs w:val="48"/>
              <w14:textOutline w14:w="9525" w14:cap="rnd" w14:cmpd="sng" w14:algn="ctr">
                <w14:solidFill>
                  <w14:schemeClr w14:val="accent1">
                    <w14:lumMod w14:val="60000"/>
                    <w14:lumOff w14:val="40000"/>
                  </w14:schemeClr>
                </w14:solidFill>
                <w14:prstDash w14:val="solid"/>
                <w14:bevel/>
              </w14:textOutline>
            </w:rPr>
            <w:t>Minutes</w:t>
          </w:r>
        </w:sdtContent>
      </w:sdt>
    </w:p>
    <w:p w:rsidR="00A979E1" w:rsidRDefault="00BC4B23" w:rsidP="00635155">
      <w:pPr>
        <w:pStyle w:val="Heading2"/>
        <w:pBdr>
          <w:top w:val="single" w:sz="4" w:space="4" w:color="1B587C" w:themeColor="accent3"/>
        </w:pBdr>
      </w:pPr>
      <w:sdt>
        <w:sdtPr>
          <w:alias w:val="Meeting date and time:"/>
          <w:tag w:val="Meeting date and time:"/>
          <w:id w:val="712006246"/>
          <w:placeholder>
            <w:docPart w:val="F644CEFEF64941EAA36401394EE0F6A1"/>
          </w:placeholder>
          <w:temporary/>
          <w:showingPlcHdr/>
          <w15:appearance w15:val="hidden"/>
        </w:sdtPr>
        <w:sdtEndPr/>
        <w:sdtContent>
          <w:r w:rsidR="00A979E1">
            <w:t>Meeting date | time</w:t>
          </w:r>
        </w:sdtContent>
      </w:sdt>
      <w:r w:rsidR="00A979E1">
        <w:t xml:space="preserve"> </w:t>
      </w:r>
      <w:r w:rsidR="00244076">
        <w:rPr>
          <w:rStyle w:val="SubtleEmphasis"/>
        </w:rPr>
        <w:t>4/13/2020</w:t>
      </w:r>
      <w:r w:rsidR="00A979E1" w:rsidRPr="003665F5">
        <w:rPr>
          <w:rStyle w:val="SubtleEmphasis"/>
        </w:rPr>
        <w:t xml:space="preserve"> | </w:t>
      </w:r>
      <w:r w:rsidR="00244076">
        <w:rPr>
          <w:rStyle w:val="SubtleEmphasis"/>
        </w:rPr>
        <w:t>16:0</w:t>
      </w:r>
      <w:r w:rsidR="00E87168">
        <w:rPr>
          <w:rStyle w:val="SubtleEmphasis"/>
        </w:rPr>
        <w:t>0—16:32</w:t>
      </w:r>
      <w:r w:rsidR="00A979E1">
        <w:t xml:space="preserve">| </w:t>
      </w:r>
      <w:sdt>
        <w:sdtPr>
          <w:alias w:val="Meeting location:"/>
          <w:tag w:val="Meeting location:"/>
          <w:id w:val="1910582416"/>
          <w:placeholder>
            <w:docPart w:val="477B75E199F14E5BA0C37848C30A16B8"/>
          </w:placeholder>
          <w:temporary/>
          <w:showingPlcHdr/>
          <w15:appearance w15:val="hidden"/>
        </w:sdtPr>
        <w:sdtEndPr/>
        <w:sdtContent>
          <w:r w:rsidR="00A979E1">
            <w:t>Meeting location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A6F26721FBE8467B84473D7499ABB05C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244076">
            <w:rPr>
              <w:rStyle w:val="SubtleEmphasis"/>
            </w:rPr>
            <w:t>Virtual / Zoom</w:t>
          </w:r>
          <w:r w:rsidR="00E87168">
            <w:rPr>
              <w:rStyle w:val="SubtleEmphasis"/>
            </w:rPr>
            <w:t xml:space="preserve"> Conf.</w:t>
          </w:r>
        </w:sdtContent>
      </w:sdt>
    </w:p>
    <w:tbl>
      <w:tblPr>
        <w:tblW w:w="503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41"/>
        <w:gridCol w:w="5439"/>
      </w:tblGrid>
      <w:tr w:rsidR="00A979E1" w:rsidTr="00804476">
        <w:trPr>
          <w:trHeight w:val="1554"/>
        </w:trPr>
        <w:tc>
          <w:tcPr>
            <w:tcW w:w="5441" w:type="dxa"/>
          </w:tcPr>
          <w:tbl>
            <w:tblPr>
              <w:tblW w:w="5221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332"/>
              <w:gridCol w:w="2889"/>
            </w:tblGrid>
            <w:tr w:rsidR="00A979E1" w:rsidRPr="00804476" w:rsidTr="00804476">
              <w:trPr>
                <w:trHeight w:val="371"/>
              </w:trPr>
              <w:tc>
                <w:tcPr>
                  <w:tcW w:w="2332" w:type="dxa"/>
                  <w:tcBorders>
                    <w:left w:val="nil"/>
                  </w:tcBorders>
                </w:tcPr>
                <w:p w:rsidR="00A979E1" w:rsidRPr="00804476" w:rsidRDefault="00BC4B23" w:rsidP="00A979E1">
                  <w:pPr>
                    <w:pStyle w:val="Heading3"/>
                    <w:rPr>
                      <w:sz w:val="20"/>
                      <w:szCs w:val="22"/>
                    </w:rPr>
                  </w:pPr>
                  <w:sdt>
                    <w:sdtPr>
                      <w:rPr>
                        <w:sz w:val="20"/>
                        <w:szCs w:val="22"/>
                      </w:rPr>
                      <w:alias w:val="Meeting called by:"/>
                      <w:tag w:val="Meeting called by:"/>
                      <w:id w:val="1112008097"/>
                      <w:placeholder>
                        <w:docPart w:val="15A5A3CCE73347FC8EE2ADFB8319DC7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804476">
                        <w:rPr>
                          <w:sz w:val="20"/>
                          <w:szCs w:val="22"/>
                        </w:rPr>
                        <w:t>Meeting called by</w:t>
                      </w:r>
                    </w:sdtContent>
                  </w:sdt>
                </w:p>
              </w:tc>
              <w:tc>
                <w:tcPr>
                  <w:tcW w:w="2889" w:type="dxa"/>
                  <w:tcBorders>
                    <w:right w:val="single" w:sz="8" w:space="0" w:color="F07F09" w:themeColor="accent1"/>
                  </w:tcBorders>
                </w:tcPr>
                <w:p w:rsidR="00A979E1" w:rsidRPr="00804476" w:rsidRDefault="00244076" w:rsidP="00D578F4">
                  <w:pPr>
                    <w:spacing w:after="0"/>
                    <w:rPr>
                      <w:sz w:val="20"/>
                    </w:rPr>
                  </w:pPr>
                  <w:r w:rsidRPr="00804476">
                    <w:rPr>
                      <w:sz w:val="20"/>
                    </w:rPr>
                    <w:t>Emily Haas</w:t>
                  </w:r>
                  <w:r w:rsidR="003A2BDF" w:rsidRPr="00804476">
                    <w:rPr>
                      <w:sz w:val="20"/>
                    </w:rPr>
                    <w:t xml:space="preserve"> / Team YBL</w:t>
                  </w:r>
                </w:p>
              </w:tc>
            </w:tr>
            <w:tr w:rsidR="00A979E1" w:rsidRPr="00804476" w:rsidTr="00804476">
              <w:trPr>
                <w:trHeight w:val="374"/>
              </w:trPr>
              <w:tc>
                <w:tcPr>
                  <w:tcW w:w="2332" w:type="dxa"/>
                  <w:tcBorders>
                    <w:left w:val="nil"/>
                  </w:tcBorders>
                </w:tcPr>
                <w:p w:rsidR="00A979E1" w:rsidRPr="00804476" w:rsidRDefault="00BC4B23" w:rsidP="00A979E1">
                  <w:pPr>
                    <w:pStyle w:val="Heading3"/>
                    <w:rPr>
                      <w:sz w:val="20"/>
                      <w:szCs w:val="22"/>
                    </w:rPr>
                  </w:pPr>
                  <w:sdt>
                    <w:sdtPr>
                      <w:rPr>
                        <w:sz w:val="20"/>
                        <w:szCs w:val="22"/>
                      </w:rPr>
                      <w:alias w:val="Type of meeting:"/>
                      <w:tag w:val="Type of meeting:"/>
                      <w:id w:val="1356456911"/>
                      <w:placeholder>
                        <w:docPart w:val="A740569EED03437DB28D0D739CA50F4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804476">
                        <w:rPr>
                          <w:sz w:val="20"/>
                          <w:szCs w:val="22"/>
                        </w:rPr>
                        <w:t>Type of meeting</w:t>
                      </w:r>
                    </w:sdtContent>
                  </w:sdt>
                </w:p>
              </w:tc>
              <w:tc>
                <w:tcPr>
                  <w:tcW w:w="2889" w:type="dxa"/>
                  <w:tcBorders>
                    <w:right w:val="single" w:sz="8" w:space="0" w:color="F07F09" w:themeColor="accent1"/>
                  </w:tcBorders>
                </w:tcPr>
                <w:p w:rsidR="00A979E1" w:rsidRPr="00804476" w:rsidRDefault="00244076" w:rsidP="00D578F4">
                  <w:pPr>
                    <w:spacing w:after="0"/>
                    <w:rPr>
                      <w:sz w:val="20"/>
                    </w:rPr>
                  </w:pPr>
                  <w:r w:rsidRPr="00804476">
                    <w:rPr>
                      <w:sz w:val="20"/>
                    </w:rPr>
                    <w:t>Discern Customer Wants</w:t>
                  </w:r>
                </w:p>
              </w:tc>
            </w:tr>
            <w:tr w:rsidR="00A979E1" w:rsidRPr="00804476" w:rsidTr="00804476">
              <w:trPr>
                <w:trHeight w:val="371"/>
              </w:trPr>
              <w:sdt>
                <w:sdtPr>
                  <w:rPr>
                    <w:sz w:val="20"/>
                    <w:szCs w:val="22"/>
                  </w:rPr>
                  <w:alias w:val="Facilitator:"/>
                  <w:tag w:val="Facilitator:"/>
                  <w:id w:val="-1618515975"/>
                  <w:placeholder>
                    <w:docPart w:val="99FCD1F3040F4AB8A7C04A70AE09DCEC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2" w:type="dxa"/>
                      <w:tcBorders>
                        <w:left w:val="nil"/>
                      </w:tcBorders>
                    </w:tcPr>
                    <w:p w:rsidR="00A979E1" w:rsidRPr="00804476" w:rsidRDefault="00A979E1" w:rsidP="00A979E1">
                      <w:pPr>
                        <w:pStyle w:val="Heading3"/>
                        <w:rPr>
                          <w:sz w:val="20"/>
                          <w:szCs w:val="22"/>
                        </w:rPr>
                      </w:pPr>
                      <w:r w:rsidRPr="00804476">
                        <w:rPr>
                          <w:sz w:val="20"/>
                          <w:szCs w:val="22"/>
                        </w:rPr>
                        <w:t>Facilitator</w:t>
                      </w:r>
                    </w:p>
                  </w:tc>
                </w:sdtContent>
              </w:sdt>
              <w:tc>
                <w:tcPr>
                  <w:tcW w:w="2889" w:type="dxa"/>
                  <w:tcBorders>
                    <w:right w:val="single" w:sz="8" w:space="0" w:color="F07F09" w:themeColor="accent1"/>
                  </w:tcBorders>
                </w:tcPr>
                <w:p w:rsidR="00A979E1" w:rsidRPr="00804476" w:rsidRDefault="00244076" w:rsidP="00D578F4">
                  <w:pPr>
                    <w:spacing w:after="0"/>
                    <w:rPr>
                      <w:sz w:val="20"/>
                    </w:rPr>
                  </w:pPr>
                  <w:r w:rsidRPr="00804476">
                    <w:rPr>
                      <w:sz w:val="20"/>
                    </w:rPr>
                    <w:t>Keith Miller</w:t>
                  </w:r>
                </w:p>
              </w:tc>
            </w:tr>
            <w:tr w:rsidR="00A979E1" w:rsidRPr="00804476" w:rsidTr="00804476">
              <w:trPr>
                <w:trHeight w:val="374"/>
              </w:trPr>
              <w:sdt>
                <w:sdtPr>
                  <w:rPr>
                    <w:sz w:val="20"/>
                    <w:szCs w:val="22"/>
                  </w:rPr>
                  <w:alias w:val="Note taker:"/>
                  <w:tag w:val="Note taker:"/>
                  <w:id w:val="-1961940283"/>
                  <w:placeholder>
                    <w:docPart w:val="98674596D061408FA39A5AF4EA28B5F5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2" w:type="dxa"/>
                      <w:tcBorders>
                        <w:left w:val="nil"/>
                      </w:tcBorders>
                    </w:tcPr>
                    <w:p w:rsidR="00A979E1" w:rsidRPr="00804476" w:rsidRDefault="00A979E1" w:rsidP="00A979E1">
                      <w:pPr>
                        <w:pStyle w:val="Heading3"/>
                        <w:rPr>
                          <w:sz w:val="20"/>
                          <w:szCs w:val="22"/>
                        </w:rPr>
                      </w:pPr>
                      <w:r w:rsidRPr="00804476">
                        <w:rPr>
                          <w:sz w:val="20"/>
                          <w:szCs w:val="22"/>
                        </w:rPr>
                        <w:t>Note taker</w:t>
                      </w:r>
                    </w:p>
                  </w:tc>
                </w:sdtContent>
              </w:sdt>
              <w:tc>
                <w:tcPr>
                  <w:tcW w:w="2889" w:type="dxa"/>
                  <w:tcBorders>
                    <w:right w:val="single" w:sz="8" w:space="0" w:color="F07F09" w:themeColor="accent1"/>
                  </w:tcBorders>
                </w:tcPr>
                <w:p w:rsidR="00A979E1" w:rsidRPr="00804476" w:rsidRDefault="00244076" w:rsidP="00D578F4">
                  <w:pPr>
                    <w:spacing w:after="0"/>
                    <w:rPr>
                      <w:sz w:val="20"/>
                    </w:rPr>
                  </w:pPr>
                  <w:r w:rsidRPr="00804476">
                    <w:rPr>
                      <w:sz w:val="20"/>
                    </w:rPr>
                    <w:t>Eva Roeder</w:t>
                  </w:r>
                </w:p>
              </w:tc>
            </w:tr>
            <w:tr w:rsidR="00A979E1" w:rsidRPr="00804476" w:rsidTr="00804476">
              <w:trPr>
                <w:trHeight w:val="742"/>
              </w:trPr>
              <w:sdt>
                <w:sdtPr>
                  <w:rPr>
                    <w:sz w:val="20"/>
                    <w:szCs w:val="22"/>
                  </w:rPr>
                  <w:alias w:val="Timekeeper:"/>
                  <w:tag w:val="Timekeeper:"/>
                  <w:id w:val="2113625791"/>
                  <w:placeholder>
                    <w:docPart w:val="3439D625187B48F090FFE1ECDF2BB9A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2" w:type="dxa"/>
                      <w:tcBorders>
                        <w:left w:val="nil"/>
                      </w:tcBorders>
                    </w:tcPr>
                    <w:p w:rsidR="00A979E1" w:rsidRPr="00804476" w:rsidRDefault="00A979E1" w:rsidP="00A979E1">
                      <w:pPr>
                        <w:pStyle w:val="Heading3"/>
                        <w:rPr>
                          <w:sz w:val="20"/>
                          <w:szCs w:val="22"/>
                        </w:rPr>
                      </w:pPr>
                      <w:r w:rsidRPr="00804476">
                        <w:rPr>
                          <w:sz w:val="20"/>
                          <w:szCs w:val="22"/>
                        </w:rPr>
                        <w:t>Timekeeper</w:t>
                      </w:r>
                    </w:p>
                  </w:tc>
                </w:sdtContent>
              </w:sdt>
              <w:tc>
                <w:tcPr>
                  <w:tcW w:w="2889" w:type="dxa"/>
                  <w:tcBorders>
                    <w:right w:val="single" w:sz="8" w:space="0" w:color="F07F09" w:themeColor="accent1"/>
                  </w:tcBorders>
                </w:tcPr>
                <w:p w:rsidR="00A979E1" w:rsidRPr="00804476" w:rsidRDefault="00244076" w:rsidP="00D578F4">
                  <w:pPr>
                    <w:spacing w:after="0"/>
                    <w:rPr>
                      <w:sz w:val="20"/>
                    </w:rPr>
                  </w:pPr>
                  <w:r w:rsidRPr="00804476">
                    <w:rPr>
                      <w:sz w:val="20"/>
                    </w:rPr>
                    <w:t>Eva Roeder</w:t>
                  </w:r>
                </w:p>
              </w:tc>
            </w:tr>
          </w:tbl>
          <w:p w:rsidR="00A979E1" w:rsidRPr="00804476" w:rsidRDefault="00A979E1" w:rsidP="00D578F4">
            <w:pPr>
              <w:spacing w:after="0"/>
              <w:rPr>
                <w:sz w:val="20"/>
              </w:rPr>
            </w:pPr>
          </w:p>
        </w:tc>
        <w:tc>
          <w:tcPr>
            <w:tcW w:w="5439" w:type="dxa"/>
          </w:tcPr>
          <w:p w:rsidR="00244076" w:rsidRPr="00804476" w:rsidRDefault="00244076" w:rsidP="00D578F4">
            <w:pPr>
              <w:spacing w:after="0"/>
              <w:rPr>
                <w:rFonts w:asciiTheme="majorHAnsi" w:hAnsiTheme="majorHAnsi"/>
                <w:color w:val="9F2936" w:themeColor="accent2"/>
                <w:sz w:val="20"/>
              </w:rPr>
            </w:pPr>
            <w:r w:rsidRPr="00804476">
              <w:rPr>
                <w:rFonts w:asciiTheme="majorHAnsi" w:hAnsiTheme="majorHAnsi"/>
                <w:color w:val="9F2936" w:themeColor="accent2"/>
                <w:sz w:val="20"/>
              </w:rPr>
              <w:t>Attendees</w:t>
            </w:r>
          </w:p>
          <w:p w:rsidR="00A979E1" w:rsidRPr="00804476" w:rsidRDefault="00244076" w:rsidP="00D578F4">
            <w:pPr>
              <w:spacing w:after="0"/>
              <w:rPr>
                <w:sz w:val="20"/>
              </w:rPr>
            </w:pPr>
            <w:r w:rsidRPr="00804476">
              <w:rPr>
                <w:sz w:val="20"/>
              </w:rPr>
              <w:t>Emily Haas</w:t>
            </w:r>
          </w:p>
          <w:p w:rsidR="00E87168" w:rsidRPr="00804476" w:rsidRDefault="00E87168" w:rsidP="00D578F4">
            <w:pPr>
              <w:spacing w:after="0"/>
              <w:rPr>
                <w:sz w:val="20"/>
              </w:rPr>
            </w:pPr>
            <w:r w:rsidRPr="00804476">
              <w:rPr>
                <w:sz w:val="20"/>
              </w:rPr>
              <w:t>Keith Miller</w:t>
            </w:r>
          </w:p>
          <w:p w:rsidR="00244076" w:rsidRPr="00804476" w:rsidRDefault="00244076" w:rsidP="00D578F4">
            <w:pPr>
              <w:spacing w:after="0"/>
              <w:rPr>
                <w:sz w:val="20"/>
              </w:rPr>
            </w:pPr>
            <w:r w:rsidRPr="00804476">
              <w:rPr>
                <w:sz w:val="20"/>
              </w:rPr>
              <w:t>Eva Roeder</w:t>
            </w:r>
          </w:p>
          <w:p w:rsidR="00244076" w:rsidRPr="00804476" w:rsidRDefault="00244076" w:rsidP="00D578F4">
            <w:pPr>
              <w:spacing w:after="0"/>
              <w:rPr>
                <w:sz w:val="20"/>
              </w:rPr>
            </w:pPr>
            <w:r w:rsidRPr="00804476">
              <w:rPr>
                <w:sz w:val="20"/>
              </w:rPr>
              <w:t>Brent Moran</w:t>
            </w:r>
          </w:p>
          <w:p w:rsidR="00E87168" w:rsidRPr="00804476" w:rsidRDefault="00E87168" w:rsidP="00D578F4">
            <w:pPr>
              <w:spacing w:after="0"/>
              <w:rPr>
                <w:sz w:val="20"/>
              </w:rPr>
            </w:pPr>
            <w:r w:rsidRPr="00804476">
              <w:rPr>
                <w:sz w:val="20"/>
              </w:rPr>
              <w:t>Charles Wyatt</w:t>
            </w:r>
          </w:p>
        </w:tc>
      </w:tr>
    </w:tbl>
    <w:p w:rsidR="00A979E1" w:rsidRDefault="00BC4B23" w:rsidP="00244076">
      <w:pPr>
        <w:pStyle w:val="Heading1"/>
        <w:spacing w:before="0"/>
      </w:pPr>
      <w:sdt>
        <w:sdtPr>
          <w:alias w:val="Agenda topics:"/>
          <w:tag w:val="Agenda topics:"/>
          <w:id w:val="-877550984"/>
          <w:placeholder>
            <w:docPart w:val="8B1C23CAABB741B39D0CCA769E466FE8"/>
          </w:placeholder>
          <w:temporary/>
          <w:showingPlcHdr/>
          <w15:appearance w15:val="hidden"/>
        </w:sdtPr>
        <w:sdtEndPr/>
        <w:sdtContent>
          <w:r w:rsidR="00A979E1" w:rsidRPr="00635155">
            <w:rPr>
              <w14:textOutline w14:w="9525" w14:cap="rnd" w14:cmpd="sng" w14:algn="ctr">
                <w14:solidFill>
                  <w14:schemeClr w14:val="accent3">
                    <w14:lumMod w14:val="20000"/>
                    <w14:lumOff w14:val="80000"/>
                  </w14:schemeClr>
                </w14:solidFill>
                <w14:prstDash w14:val="solid"/>
                <w14:bevel/>
              </w14:textOutline>
            </w:rPr>
            <w:t>Agenda topics</w:t>
          </w:r>
        </w:sdtContent>
      </w:sdt>
    </w:p>
    <w:p w:rsidR="00A979E1" w:rsidRDefault="00BC4B23" w:rsidP="00A979E1">
      <w:pPr>
        <w:pStyle w:val="Heading2"/>
      </w:pPr>
      <w:sdt>
        <w:sdtPr>
          <w:alias w:val="Agenda 1, time allotted:"/>
          <w:tag w:val="Agenda 1, time allotted:"/>
          <w:id w:val="-548305236"/>
          <w:placeholder>
            <w:docPart w:val="710A2BE90705411EA7B258D61C5DA304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252406536"/>
          <w:placeholder>
            <w:docPart w:val="110A10820ADF4229A6BC41AFABCB6F38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244076">
            <w:rPr>
              <w:rStyle w:val="SubtleEmphasis"/>
            </w:rPr>
            <w:t>20 minutes</w:t>
          </w:r>
        </w:sdtContent>
      </w:sdt>
      <w:r w:rsidR="00A979E1">
        <w:t xml:space="preserve"> | </w:t>
      </w:r>
      <w:sdt>
        <w:sdtPr>
          <w:alias w:val="Agenda 1, agenda topic:"/>
          <w:tag w:val="Agenda 1, agenda topic:"/>
          <w:id w:val="-1734764758"/>
          <w:placeholder>
            <w:docPart w:val="C45EF3A9D9244339B94005A2C71FE394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E87168">
        <w:t xml:space="preserve"> </w:t>
      </w:r>
      <w:r w:rsidR="00E87168">
        <w:rPr>
          <w:rStyle w:val="SubtleEmphasis"/>
        </w:rPr>
        <w:t>Address G</w:t>
      </w:r>
      <w:r w:rsidR="00244076">
        <w:rPr>
          <w:rStyle w:val="SubtleEmphasis"/>
        </w:rPr>
        <w:t>roup Questions</w:t>
      </w:r>
      <w:r w:rsidR="00A979E1">
        <w:t xml:space="preserve"> | </w:t>
      </w:r>
      <w:sdt>
        <w:sdtPr>
          <w:alias w:val="Agenda 1, presenter:"/>
          <w:tag w:val="Agenda 1, presenter:"/>
          <w:id w:val="-1972813609"/>
          <w:placeholder>
            <w:docPart w:val="6BB72762F3E3402683CB31112527A77F"/>
          </w:placeholder>
          <w:temporary/>
          <w:showingPlcHdr/>
          <w15:appearance w15:val="hidden"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r w:rsidR="00244076">
        <w:rPr>
          <w:rStyle w:val="SubtleEmphasis"/>
        </w:rPr>
        <w:t>Emily</w:t>
      </w:r>
    </w:p>
    <w:p w:rsidR="00A979E1" w:rsidRDefault="00BC4B23" w:rsidP="00A979E1">
      <w:sdt>
        <w:sdtPr>
          <w:alias w:val="Agenda 1, discussion:"/>
          <w:tag w:val="Agenda 1, discussion:"/>
          <w:id w:val="951674875"/>
          <w:placeholder>
            <w:docPart w:val="7817A5EA05BD4F62922EA9C89A321953"/>
          </w:placeholder>
          <w:temporary/>
          <w:showingPlcHdr/>
          <w15:appearance w15:val="hidden"/>
        </w:sdtPr>
        <w:sdtEndPr/>
        <w:sdtContent>
          <w:r w:rsidR="00A979E1">
            <w:t>Discussion</w:t>
          </w:r>
        </w:sdtContent>
      </w:sdt>
      <w:r w:rsidR="00244076">
        <w:t>:</w:t>
      </w:r>
      <w:r w:rsidR="00A979E1">
        <w:t xml:space="preserve"> </w:t>
      </w:r>
    </w:p>
    <w:p w:rsidR="00244076" w:rsidRDefault="002677A4" w:rsidP="007947DC">
      <w:pPr>
        <w:pStyle w:val="ListParagraph"/>
        <w:numPr>
          <w:ilvl w:val="0"/>
          <w:numId w:val="14"/>
        </w:numPr>
      </w:pPr>
      <w:r>
        <w:t>Importing Recipes</w:t>
      </w:r>
    </w:p>
    <w:p w:rsidR="008F62FA" w:rsidRDefault="008F62FA" w:rsidP="008F62FA">
      <w:pPr>
        <w:pStyle w:val="ListParagraph"/>
        <w:ind w:left="432"/>
      </w:pPr>
      <w:r>
        <w:t>**Next time** (Also, on Trello)</w:t>
      </w:r>
    </w:p>
    <w:p w:rsidR="007947DC" w:rsidRDefault="007947DC" w:rsidP="007947DC">
      <w:pPr>
        <w:pStyle w:val="ListParagraph"/>
        <w:ind w:left="432"/>
      </w:pPr>
    </w:p>
    <w:p w:rsidR="00244076" w:rsidRDefault="002677A4" w:rsidP="002677A4">
      <w:pPr>
        <w:pStyle w:val="ListParagraph"/>
        <w:numPr>
          <w:ilvl w:val="0"/>
          <w:numId w:val="14"/>
        </w:numPr>
      </w:pPr>
      <w:r>
        <w:t>Grocery Store</w:t>
      </w:r>
      <w:r w:rsidR="00E87168">
        <w:t>s</w:t>
      </w:r>
      <w:r>
        <w:t xml:space="preserve"> to be Used</w:t>
      </w:r>
    </w:p>
    <w:p w:rsidR="00244076" w:rsidRDefault="00E87168" w:rsidP="00A979E1">
      <w:r>
        <w:tab/>
        <w:t>Whatever is feasible.  Not necessarily a must-have for the four mentioned on website (Schnuck</w:t>
      </w:r>
      <w:r w:rsidR="008378A0">
        <w:t>’</w:t>
      </w:r>
      <w:r>
        <w:t xml:space="preserve">s, </w:t>
      </w:r>
      <w:r>
        <w:tab/>
        <w:t>Dierberg</w:t>
      </w:r>
      <w:r w:rsidR="008378A0">
        <w:t>’</w:t>
      </w:r>
      <w:r>
        <w:t>s, Trader Joe</w:t>
      </w:r>
      <w:r w:rsidR="008378A0">
        <w:t>’</w:t>
      </w:r>
      <w:r>
        <w:t xml:space="preserve">s, </w:t>
      </w:r>
      <w:r w:rsidR="008378A0">
        <w:t>Aldi)</w:t>
      </w:r>
      <w:r>
        <w:t>. Instacart may be best option as a proxy to many stores.</w:t>
      </w:r>
    </w:p>
    <w:p w:rsidR="002677A4" w:rsidRDefault="002677A4" w:rsidP="002677A4">
      <w:pPr>
        <w:pStyle w:val="ListParagraph"/>
        <w:numPr>
          <w:ilvl w:val="0"/>
          <w:numId w:val="14"/>
        </w:numPr>
      </w:pPr>
      <w:r>
        <w:t>Store API’s</w:t>
      </w:r>
    </w:p>
    <w:p w:rsidR="00244076" w:rsidRDefault="0045063B" w:rsidP="00A979E1">
      <w:r>
        <w:tab/>
      </w:r>
      <w:r w:rsidR="008378A0">
        <w:t>N</w:t>
      </w:r>
      <w:r>
        <w:t xml:space="preserve">o </w:t>
      </w:r>
      <w:r w:rsidR="008378A0">
        <w:t>Schnucks</w:t>
      </w:r>
      <w:r>
        <w:t xml:space="preserve"> api</w:t>
      </w:r>
      <w:r w:rsidR="00E87168">
        <w:t xml:space="preserve"> (yet)</w:t>
      </w:r>
      <w:r>
        <w:t xml:space="preserve">… </w:t>
      </w:r>
      <w:r w:rsidR="008378A0">
        <w:t>Instacart</w:t>
      </w:r>
      <w:r>
        <w:t xml:space="preserve"> api to do all of them by proxy.</w:t>
      </w:r>
    </w:p>
    <w:p w:rsidR="00244076" w:rsidRDefault="002677A4" w:rsidP="002677A4">
      <w:pPr>
        <w:pStyle w:val="ListParagraph"/>
        <w:numPr>
          <w:ilvl w:val="0"/>
          <w:numId w:val="14"/>
        </w:numPr>
      </w:pPr>
      <w:r>
        <w:t>Platforms</w:t>
      </w:r>
    </w:p>
    <w:p w:rsidR="00244076" w:rsidRDefault="00BF69E2" w:rsidP="00A979E1">
      <w:r>
        <w:tab/>
      </w:r>
      <w:r w:rsidR="00E87168">
        <w:t xml:space="preserve">Emily would like both, but… </w:t>
      </w:r>
      <w:r>
        <w:t xml:space="preserve">Either </w:t>
      </w:r>
      <w:r w:rsidR="00E87168">
        <w:t xml:space="preserve">Android or iOS </w:t>
      </w:r>
      <w:r>
        <w:t xml:space="preserve">or dart language…. Android is </w:t>
      </w:r>
      <w:r w:rsidR="008378A0">
        <w:t>simpler</w:t>
      </w:r>
      <w:r>
        <w:t>.</w:t>
      </w:r>
      <w:r w:rsidR="00E87168">
        <w:t xml:space="preserve"> Brent </w:t>
      </w:r>
      <w:r w:rsidR="008378A0">
        <w:tab/>
      </w:r>
      <w:r w:rsidR="00E87168">
        <w:t xml:space="preserve">mentions that a </w:t>
      </w:r>
      <w:r w:rsidR="008378A0">
        <w:t xml:space="preserve">Mac book or software is required for iOS. Keith mentions that the dev process for </w:t>
      </w:r>
      <w:r w:rsidR="008378A0">
        <w:tab/>
        <w:t>iOS applications is more grueling.</w:t>
      </w:r>
    </w:p>
    <w:p w:rsidR="00244076" w:rsidRDefault="002677A4" w:rsidP="002677A4">
      <w:pPr>
        <w:pStyle w:val="ListParagraph"/>
        <w:numPr>
          <w:ilvl w:val="0"/>
          <w:numId w:val="14"/>
        </w:numPr>
      </w:pPr>
      <w:r>
        <w:t>Code from Scratch??</w:t>
      </w:r>
    </w:p>
    <w:p w:rsidR="00244076" w:rsidRDefault="008378A0" w:rsidP="00A979E1">
      <w:r>
        <w:tab/>
        <w:t xml:space="preserve">Yes. Going to check with Caleb from Hack-a-Thon to see if he has anything, but will be quite basic </w:t>
      </w:r>
      <w:r>
        <w:tab/>
        <w:t>if so.</w:t>
      </w:r>
    </w:p>
    <w:p w:rsidR="00244076" w:rsidRDefault="002677A4" w:rsidP="002677A4">
      <w:pPr>
        <w:pStyle w:val="ListParagraph"/>
        <w:numPr>
          <w:ilvl w:val="0"/>
          <w:numId w:val="14"/>
        </w:numPr>
      </w:pPr>
      <w:r>
        <w:t xml:space="preserve">Formatting </w:t>
      </w:r>
    </w:p>
    <w:p w:rsidR="00244076" w:rsidRDefault="0045063B" w:rsidP="00A979E1">
      <w:r>
        <w:tab/>
      </w:r>
      <w:r w:rsidR="008378A0">
        <w:t>R</w:t>
      </w:r>
      <w:r>
        <w:t>equire a picture of recipe when uploadin</w:t>
      </w:r>
      <w:r w:rsidR="008378A0">
        <w:t>g recipe. P</w:t>
      </w:r>
      <w:r>
        <w:t xml:space="preserve">late </w:t>
      </w:r>
      <w:r w:rsidR="008378A0">
        <w:t xml:space="preserve">motif. Schemas and themes on Trello </w:t>
      </w:r>
      <w:r w:rsidR="008378A0">
        <w:tab/>
        <w:t>board.</w:t>
      </w:r>
    </w:p>
    <w:p w:rsidR="00244076" w:rsidRDefault="002677A4" w:rsidP="002677A4">
      <w:pPr>
        <w:pStyle w:val="ListParagraph"/>
        <w:numPr>
          <w:ilvl w:val="0"/>
          <w:numId w:val="14"/>
        </w:numPr>
      </w:pPr>
      <w:r>
        <w:t>Sharing Food Pictures</w:t>
      </w:r>
    </w:p>
    <w:p w:rsidR="00244076" w:rsidRDefault="008378A0" w:rsidP="00A979E1">
      <w:r>
        <w:tab/>
        <w:t xml:space="preserve">Facebook and Instagram, if possible. Wants it so user can upload own picture or the stock photo. </w:t>
      </w:r>
      <w:r>
        <w:tab/>
        <w:t>Mostly, sharing is to aid the app in brand recognition and increase users.</w:t>
      </w:r>
    </w:p>
    <w:p w:rsidR="00C212D8" w:rsidRDefault="00BC4B23" w:rsidP="00A979E1">
      <w:sdt>
        <w:sdtPr>
          <w:alias w:val="Agenda 1, conclusion:"/>
          <w:tag w:val="Agenda 1, conclusion:"/>
          <w:id w:val="1265507262"/>
          <w:placeholder>
            <w:docPart w:val="E7AF9087E0F34061876FCD9E6E327BDF"/>
          </w:placeholder>
          <w:temporary/>
          <w:showingPlcHdr/>
          <w15:appearance w15:val="hidden"/>
        </w:sdtPr>
        <w:sdtEndPr/>
        <w:sdtContent>
          <w:r w:rsidR="00A979E1">
            <w:t>Conclusion</w:t>
          </w:r>
        </w:sdtContent>
      </w:sdt>
      <w:r w:rsidR="00244076">
        <w:t>:</w:t>
      </w:r>
      <w:r w:rsidR="002677A4">
        <w:t xml:space="preserve"> </w:t>
      </w:r>
      <w:r w:rsidR="003A2BDF">
        <w:t>Emily is organized and excited about her app and we need to do our best to get her a solid foundation started in user friendliness and functionality.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00"/>
        <w:gridCol w:w="2250"/>
        <w:gridCol w:w="2250"/>
      </w:tblGrid>
      <w:tr w:rsidR="0058279D" w:rsidRPr="00E52810" w:rsidTr="00022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58279D" w:rsidRPr="00E52810" w:rsidRDefault="0058279D" w:rsidP="0002228A">
            <w:sdt>
              <w:sdtPr>
                <w:alias w:val="Agenda 2, action items:"/>
                <w:tag w:val="Agenda 2, action items:"/>
                <w:id w:val="986982946"/>
                <w:placeholder>
                  <w:docPart w:val="1CDCB3D7108F4874AE1DAC73A42EAA5C"/>
                </w:placeholder>
                <w:temporary/>
                <w:showingPlcHdr/>
                <w15:appearance w15:val="hidden"/>
              </w:sdtPr>
              <w:sdtContent>
                <w:r w:rsidRPr="00E52810">
                  <w:t>Action items</w:t>
                </w:r>
              </w:sdtContent>
            </w:sdt>
          </w:p>
        </w:tc>
        <w:sdt>
          <w:sdtPr>
            <w:alias w:val="Agenda 2, person responsible:"/>
            <w:tag w:val="Agenda 2, person responsible:"/>
            <w:id w:val="-1512830054"/>
            <w:placeholder>
              <w:docPart w:val="E23DE79D85B8479484792C3F6C0BB575"/>
            </w:placeholder>
            <w:temporary/>
            <w:showingPlcHdr/>
            <w15:appearance w15:val="hidden"/>
          </w:sdtPr>
          <w:sdtContent>
            <w:tc>
              <w:tcPr>
                <w:tcW w:w="2250" w:type="dxa"/>
              </w:tcPr>
              <w:p w:rsidR="0058279D" w:rsidRPr="00E52810" w:rsidRDefault="0058279D" w:rsidP="0002228A">
                <w:r w:rsidRPr="00E52810">
                  <w:t>Person responsible</w:t>
                </w:r>
              </w:p>
            </w:tc>
          </w:sdtContent>
        </w:sdt>
        <w:tc>
          <w:tcPr>
            <w:tcW w:w="2250" w:type="dxa"/>
          </w:tcPr>
          <w:p w:rsidR="0058279D" w:rsidRPr="00E52810" w:rsidRDefault="00F90425" w:rsidP="0002228A">
            <w:r>
              <w:t>Projected Timeline</w:t>
            </w:r>
          </w:p>
        </w:tc>
      </w:tr>
      <w:tr w:rsidR="0058279D" w:rsidRPr="00E52810" w:rsidTr="0002228A">
        <w:tc>
          <w:tcPr>
            <w:tcW w:w="6300" w:type="dxa"/>
          </w:tcPr>
          <w:p w:rsidR="0058279D" w:rsidRPr="00E87168" w:rsidRDefault="0058279D" w:rsidP="0002228A">
            <w:pPr>
              <w:ind w:left="0"/>
              <w:rPr>
                <w:b/>
                <w:bCs/>
              </w:rPr>
            </w:pPr>
            <w:r w:rsidRPr="00E87168">
              <w:rPr>
                <w:b/>
                <w:bCs/>
              </w:rPr>
              <w:t>Topic</w:t>
            </w:r>
          </w:p>
        </w:tc>
        <w:tc>
          <w:tcPr>
            <w:tcW w:w="2250" w:type="dxa"/>
          </w:tcPr>
          <w:p w:rsidR="0058279D" w:rsidRPr="00E87168" w:rsidRDefault="0058279D" w:rsidP="0002228A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sdt>
          <w:sdtPr>
            <w:rPr>
              <w:b/>
              <w:bCs/>
            </w:rPr>
            <w:alias w:val="Agenda 2, enter date and time 1:"/>
            <w:tag w:val="Agenda 2, enter date and time 1:"/>
            <w:id w:val="-1208018147"/>
            <w:placeholder>
              <w:docPart w:val="E12C9402636A4F059F1D595E17DAAD40"/>
            </w:placeholder>
            <w:temporary/>
            <w:showingPlcHdr/>
            <w15:appearance w15:val="hidden"/>
          </w:sdtPr>
          <w:sdtContent>
            <w:tc>
              <w:tcPr>
                <w:tcW w:w="2250" w:type="dxa"/>
              </w:tcPr>
              <w:p w:rsidR="0058279D" w:rsidRPr="00E87168" w:rsidRDefault="0058279D" w:rsidP="0002228A">
                <w:pPr>
                  <w:ind w:left="0"/>
                  <w:rPr>
                    <w:b/>
                    <w:bCs/>
                  </w:rPr>
                </w:pPr>
                <w:r w:rsidRPr="00E87168">
                  <w:rPr>
                    <w:b/>
                    <w:bCs/>
                  </w:rPr>
                  <w:t>Date | time</w:t>
                </w:r>
              </w:p>
            </w:tc>
          </w:sdtContent>
        </w:sdt>
      </w:tr>
      <w:tr w:rsidR="0058279D" w:rsidRPr="00E52810" w:rsidTr="0002228A">
        <w:tc>
          <w:tcPr>
            <w:tcW w:w="6300" w:type="dxa"/>
          </w:tcPr>
          <w:p w:rsidR="0058279D" w:rsidRPr="00E52810" w:rsidRDefault="0058279D" w:rsidP="0002228A">
            <w:pPr>
              <w:ind w:left="0"/>
            </w:pPr>
            <w:r>
              <w:t>Construe Optimal User Stories</w:t>
            </w:r>
          </w:p>
        </w:tc>
        <w:tc>
          <w:tcPr>
            <w:tcW w:w="2250" w:type="dxa"/>
          </w:tcPr>
          <w:p w:rsidR="0058279D" w:rsidRPr="00E52810" w:rsidRDefault="0058279D" w:rsidP="0002228A">
            <w:pPr>
              <w:ind w:left="0"/>
            </w:pPr>
            <w:r>
              <w:t>All</w:t>
            </w:r>
          </w:p>
        </w:tc>
        <w:tc>
          <w:tcPr>
            <w:tcW w:w="2250" w:type="dxa"/>
          </w:tcPr>
          <w:p w:rsidR="0058279D" w:rsidRPr="00E52810" w:rsidRDefault="0058279D" w:rsidP="0002228A">
            <w:pPr>
              <w:ind w:left="0"/>
            </w:pPr>
            <w:r>
              <w:t>Sun., 4/19/20 | midnight</w:t>
            </w:r>
          </w:p>
        </w:tc>
      </w:tr>
      <w:tr w:rsidR="0058279D" w:rsidRPr="00E52810" w:rsidTr="0002228A">
        <w:tc>
          <w:tcPr>
            <w:tcW w:w="6300" w:type="dxa"/>
          </w:tcPr>
          <w:p w:rsidR="0058279D" w:rsidRDefault="0058279D" w:rsidP="0002228A">
            <w:pPr>
              <w:ind w:left="0"/>
            </w:pPr>
            <w:r>
              <w:t>Look into Inst</w:t>
            </w:r>
            <w:r w:rsidR="00F90425">
              <w:t>a</w:t>
            </w:r>
            <w:r>
              <w:t>cart API</w:t>
            </w:r>
          </w:p>
        </w:tc>
        <w:tc>
          <w:tcPr>
            <w:tcW w:w="2250" w:type="dxa"/>
          </w:tcPr>
          <w:p w:rsidR="0058279D" w:rsidRDefault="0058279D" w:rsidP="0002228A">
            <w:pPr>
              <w:ind w:left="0"/>
            </w:pPr>
            <w:r>
              <w:t>All</w:t>
            </w:r>
          </w:p>
        </w:tc>
        <w:tc>
          <w:tcPr>
            <w:tcW w:w="2250" w:type="dxa"/>
          </w:tcPr>
          <w:p w:rsidR="0058279D" w:rsidRDefault="0014188D" w:rsidP="0002228A">
            <w:pPr>
              <w:ind w:left="0"/>
            </w:pPr>
            <w:r>
              <w:t>Sun., 4/26/20 | midnight</w:t>
            </w:r>
          </w:p>
        </w:tc>
      </w:tr>
      <w:tr w:rsidR="0058279D" w:rsidRPr="00E52810" w:rsidTr="0002228A">
        <w:tc>
          <w:tcPr>
            <w:tcW w:w="6300" w:type="dxa"/>
          </w:tcPr>
          <w:p w:rsidR="0058279D" w:rsidRDefault="00F90425" w:rsidP="0002228A">
            <w:pPr>
              <w:ind w:left="0"/>
            </w:pPr>
            <w:r>
              <w:t>Come up with member responsibilities</w:t>
            </w:r>
          </w:p>
        </w:tc>
        <w:tc>
          <w:tcPr>
            <w:tcW w:w="2250" w:type="dxa"/>
          </w:tcPr>
          <w:p w:rsidR="0058279D" w:rsidRDefault="00F90425" w:rsidP="0002228A">
            <w:pPr>
              <w:ind w:left="0"/>
            </w:pPr>
            <w:r>
              <w:t>All</w:t>
            </w:r>
          </w:p>
        </w:tc>
        <w:tc>
          <w:tcPr>
            <w:tcW w:w="2250" w:type="dxa"/>
          </w:tcPr>
          <w:p w:rsidR="0058279D" w:rsidRDefault="00F90425" w:rsidP="0002228A">
            <w:pPr>
              <w:ind w:left="0"/>
            </w:pPr>
            <w:r>
              <w:t>Sun. 4/19/20 |</w:t>
            </w:r>
          </w:p>
          <w:p w:rsidR="00F90425" w:rsidRDefault="00F90425" w:rsidP="0002228A">
            <w:pPr>
              <w:ind w:left="0"/>
            </w:pPr>
            <w:r>
              <w:t>midnight</w:t>
            </w:r>
          </w:p>
        </w:tc>
      </w:tr>
    </w:tbl>
    <w:p w:rsidR="00A979E1" w:rsidRDefault="00BC4B23" w:rsidP="00A979E1">
      <w:pPr>
        <w:pStyle w:val="Heading2"/>
      </w:pPr>
      <w:sdt>
        <w:sdtPr>
          <w:alias w:val="Agenda 2, time allotted:"/>
          <w:tag w:val="Agenda 2, time allotted:"/>
          <w:id w:val="1191029867"/>
          <w:placeholder>
            <w:docPart w:val="808926E8421E490B9337DB74CDB617A3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2, enter time:"/>
          <w:tag w:val="Agenda 2, enter time:"/>
          <w:id w:val="-191309234"/>
          <w:placeholder>
            <w:docPart w:val="3845ED2BBC544ABEA31259EAE4887BCC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244076">
            <w:rPr>
              <w:rStyle w:val="SubtleEmphasis"/>
            </w:rPr>
            <w:t>10 minutes</w:t>
          </w:r>
        </w:sdtContent>
      </w:sdt>
      <w:r w:rsidR="00A979E1">
        <w:t xml:space="preserve"> | </w:t>
      </w:r>
      <w:sdt>
        <w:sdtPr>
          <w:alias w:val="Agenda 2, agenda topic:"/>
          <w:tag w:val="Agenda 2, agenda topic:"/>
          <w:id w:val="1539396324"/>
          <w:placeholder>
            <w:docPart w:val="5F1620F5831C4E0192E04CBC44EA80A2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C212D8">
        <w:rPr>
          <w:rStyle w:val="SubtleEmphasis"/>
        </w:rPr>
        <w:t>Additional Wants</w:t>
      </w:r>
      <w:r w:rsidR="00A979E1">
        <w:t xml:space="preserve"> | </w:t>
      </w:r>
      <w:sdt>
        <w:sdtPr>
          <w:alias w:val="Agenda 2, presenter:"/>
          <w:tag w:val="Agenda 2, presenter:"/>
          <w:id w:val="-132489110"/>
          <w:placeholder>
            <w:docPart w:val="915BCE70408F4C9697A27C0EF1103142"/>
          </w:placeholder>
          <w:temporary/>
          <w:showingPlcHdr/>
          <w15:appearance w15:val="hidden"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r w:rsidR="00C212D8">
        <w:rPr>
          <w:rStyle w:val="SubtleEmphasis"/>
        </w:rPr>
        <w:t>Emily</w:t>
      </w:r>
    </w:p>
    <w:p w:rsidR="00244076" w:rsidRDefault="00244076" w:rsidP="0002228A">
      <w:sdt>
        <w:sdtPr>
          <w:alias w:val="Agenda 1, discussion:"/>
          <w:tag w:val="Agenda 1, discussion:"/>
          <w:id w:val="-591857101"/>
          <w:placeholder>
            <w:docPart w:val="59F861A779C04CF7842C555486A24279"/>
          </w:placeholder>
          <w:temporary/>
          <w:showingPlcHdr/>
          <w15:appearance w15:val="hidden"/>
        </w:sdtPr>
        <w:sdtContent>
          <w:r>
            <w:t>Discussion</w:t>
          </w:r>
        </w:sdtContent>
      </w:sdt>
      <w:r>
        <w:t xml:space="preserve">: </w:t>
      </w:r>
    </w:p>
    <w:p w:rsidR="00C212D8" w:rsidRDefault="00C212D8" w:rsidP="0002228A">
      <w:r>
        <w:t>What else is Emily looking for in our work on this app?</w:t>
      </w:r>
    </w:p>
    <w:p w:rsidR="00C212D8" w:rsidRDefault="00BF69E2" w:rsidP="00C212D8">
      <w:pPr>
        <w:pStyle w:val="ListParagraph"/>
        <w:numPr>
          <w:ilvl w:val="0"/>
          <w:numId w:val="13"/>
        </w:numPr>
      </w:pPr>
      <w:r>
        <w:t>Trello board…</w:t>
      </w:r>
      <w:r w:rsidR="00E87168">
        <w:t xml:space="preserve"> </w:t>
      </w:r>
      <w:r>
        <w:t>project management</w:t>
      </w:r>
      <w:r w:rsidR="00E87168">
        <w:t xml:space="preserve"> tool</w:t>
      </w:r>
      <w:r>
        <w:t>…</w:t>
      </w:r>
      <w:r w:rsidR="00E87168">
        <w:t xml:space="preserve"> based in A</w:t>
      </w:r>
      <w:r>
        <w:t>gile development</w:t>
      </w:r>
    </w:p>
    <w:p w:rsidR="00BF69E2" w:rsidRDefault="00804476" w:rsidP="00C212D8">
      <w:pPr>
        <w:pStyle w:val="ListParagraph"/>
        <w:numPr>
          <w:ilvl w:val="0"/>
          <w:numId w:val="13"/>
        </w:numPr>
      </w:pPr>
      <w:r>
        <w:t>L</w:t>
      </w:r>
      <w:r w:rsidR="00BF69E2">
        <w:t xml:space="preserve">abel </w:t>
      </w:r>
      <w:r>
        <w:t>I</w:t>
      </w:r>
      <w:r w:rsidR="00BF69E2">
        <w:t>nsight…</w:t>
      </w:r>
      <w:r w:rsidR="00E87168">
        <w:t xml:space="preserve"> </w:t>
      </w:r>
      <w:r w:rsidR="00BF69E2">
        <w:t>too expensive…</w:t>
      </w:r>
      <w:r w:rsidR="00E87168">
        <w:t xml:space="preserve"> but, </w:t>
      </w:r>
      <w:r w:rsidR="00BF69E2">
        <w:t xml:space="preserve">free </w:t>
      </w:r>
      <w:r w:rsidR="00F90425">
        <w:t>API</w:t>
      </w:r>
      <w:r w:rsidR="00BF69E2">
        <w:t xml:space="preserve"> resources on</w:t>
      </w:r>
      <w:r w:rsidR="0045063B">
        <w:t xml:space="preserve"> data resources …</w:t>
      </w:r>
      <w:r w:rsidR="00E87168">
        <w:t xml:space="preserve"> </w:t>
      </w:r>
      <w:r>
        <w:t>USDA</w:t>
      </w:r>
      <w:r w:rsidR="0045063B">
        <w:t xml:space="preserve"> not as useful</w:t>
      </w:r>
    </w:p>
    <w:p w:rsidR="00244076" w:rsidRDefault="0045063B" w:rsidP="00E87168">
      <w:pPr>
        <w:pStyle w:val="ListParagraph"/>
        <w:numPr>
          <w:ilvl w:val="0"/>
          <w:numId w:val="13"/>
        </w:numPr>
      </w:pPr>
      <w:r>
        <w:t>price scraping not as stable</w:t>
      </w:r>
      <w:r w:rsidR="0014188D">
        <w:t xml:space="preserve"> as API</w:t>
      </w:r>
      <w:r w:rsidR="00E87168">
        <w:t>, but an option</w:t>
      </w:r>
    </w:p>
    <w:p w:rsidR="00175FE8" w:rsidRDefault="008378A0" w:rsidP="00C212D8">
      <w:pPr>
        <w:pStyle w:val="ListParagraph"/>
        <w:numPr>
          <w:ilvl w:val="0"/>
          <w:numId w:val="13"/>
        </w:numPr>
      </w:pPr>
      <w:r>
        <w:t>Facebook</w:t>
      </w:r>
      <w:r w:rsidR="00175FE8">
        <w:t xml:space="preserve"> polls for feedback…survey what people want</w:t>
      </w:r>
      <w:r w:rsidR="00E87168">
        <w:t xml:space="preserve"> to help Emily understand user preferences</w:t>
      </w:r>
    </w:p>
    <w:p w:rsidR="00244076" w:rsidRDefault="00244076" w:rsidP="00804476">
      <w:pPr>
        <w:pStyle w:val="ListParagraph"/>
        <w:ind w:left="792"/>
      </w:pPr>
    </w:p>
    <w:p w:rsidR="0017681F" w:rsidRDefault="00BC4B23" w:rsidP="00E52810">
      <w:sdt>
        <w:sdtPr>
          <w:alias w:val="Special notes:"/>
          <w:tag w:val="Special notes:"/>
          <w:id w:val="2083322904"/>
          <w:placeholder>
            <w:docPart w:val="9A2C30AD438941068F41F92B93B21713"/>
          </w:placeholder>
          <w:temporary/>
          <w:showingPlcHdr/>
          <w15:appearance w15:val="hidden"/>
        </w:sdtPr>
        <w:sdtEndPr/>
        <w:sdtContent>
          <w:r w:rsidR="00A979E1">
            <w:t>Special notes</w:t>
          </w:r>
        </w:sdtContent>
      </w:sdt>
      <w:r w:rsidR="00244076">
        <w:t>:</w:t>
      </w:r>
    </w:p>
    <w:p w:rsidR="00804476" w:rsidRDefault="00804476" w:rsidP="00804476">
      <w:pPr>
        <w:pStyle w:val="ListParagraph"/>
        <w:numPr>
          <w:ilvl w:val="0"/>
          <w:numId w:val="13"/>
        </w:numPr>
      </w:pPr>
      <w:r>
        <w:t>user manual to address black box issues (functionality)</w:t>
      </w:r>
    </w:p>
    <w:p w:rsidR="00804476" w:rsidRDefault="00804476" w:rsidP="00804476">
      <w:pPr>
        <w:pStyle w:val="ListParagraph"/>
        <w:numPr>
          <w:ilvl w:val="0"/>
          <w:numId w:val="13"/>
        </w:numPr>
      </w:pPr>
      <w:r>
        <w:t>programmer’s manual to address white box issues (code)</w:t>
      </w:r>
    </w:p>
    <w:p w:rsidR="00804476" w:rsidRDefault="00804476" w:rsidP="00804476">
      <w:pPr>
        <w:pStyle w:val="ListParagraph"/>
        <w:numPr>
          <w:ilvl w:val="0"/>
          <w:numId w:val="13"/>
        </w:numPr>
      </w:pPr>
      <w:r>
        <w:t>previous source code…Caleb from hack-a-thon</w:t>
      </w:r>
    </w:p>
    <w:p w:rsidR="00804476" w:rsidRDefault="00804476" w:rsidP="00804476">
      <w:pPr>
        <w:pStyle w:val="ListParagraph"/>
        <w:numPr>
          <w:ilvl w:val="0"/>
          <w:numId w:val="13"/>
        </w:numPr>
      </w:pPr>
      <w:r>
        <w:t>does website or app have functionality? not really.</w:t>
      </w:r>
    </w:p>
    <w:p w:rsidR="00804476" w:rsidRDefault="00804476" w:rsidP="00804476">
      <w:pPr>
        <w:pStyle w:val="ListParagraph"/>
        <w:numPr>
          <w:ilvl w:val="0"/>
          <w:numId w:val="13"/>
        </w:numPr>
      </w:pPr>
      <w:r>
        <w:t xml:space="preserve">per Keith, our focus is </w:t>
      </w:r>
      <w:r>
        <w:t xml:space="preserve">on </w:t>
      </w:r>
      <w:r>
        <w:t>“how it works, not how it looks”</w:t>
      </w:r>
    </w:p>
    <w:p w:rsidR="00804476" w:rsidRDefault="00804476" w:rsidP="00804476">
      <w:pPr>
        <w:pStyle w:val="ListParagraph"/>
        <w:ind w:left="792"/>
      </w:pPr>
    </w:p>
    <w:p w:rsidR="00804476" w:rsidRDefault="00804476" w:rsidP="00804476">
      <w:sdt>
        <w:sdtPr>
          <w:alias w:val="Agenda 1, conclusion:"/>
          <w:tag w:val="Agenda 1, conclusion:"/>
          <w:id w:val="-565801925"/>
          <w:placeholder>
            <w:docPart w:val="DF1AB4082DB24C4182B0D720FF9F65E0"/>
          </w:placeholder>
          <w:temporary/>
          <w:showingPlcHdr/>
          <w15:appearance w15:val="hidden"/>
        </w:sdtPr>
        <w:sdtContent>
          <w:r>
            <w:t>Conclusion</w:t>
          </w:r>
        </w:sdtContent>
      </w:sdt>
      <w:r>
        <w:t>:</w:t>
      </w:r>
    </w:p>
    <w:p w:rsidR="00804476" w:rsidRDefault="00804476" w:rsidP="00804476">
      <w:r>
        <w:tab/>
        <w:t xml:space="preserve">Next </w:t>
      </w:r>
      <w:r>
        <w:t>meeting</w:t>
      </w:r>
      <w:r>
        <w:t xml:space="preserve">: </w:t>
      </w:r>
    </w:p>
    <w:p w:rsidR="00804476" w:rsidRDefault="00804476" w:rsidP="00804476">
      <w:pPr>
        <w:pStyle w:val="ListParagraph"/>
        <w:numPr>
          <w:ilvl w:val="0"/>
          <w:numId w:val="13"/>
        </w:numPr>
      </w:pPr>
      <w:r>
        <w:t>User stories</w:t>
      </w:r>
    </w:p>
    <w:p w:rsidR="00804476" w:rsidRDefault="00804476" w:rsidP="00804476">
      <w:pPr>
        <w:pStyle w:val="ListParagraph"/>
        <w:numPr>
          <w:ilvl w:val="0"/>
          <w:numId w:val="13"/>
        </w:numPr>
      </w:pPr>
      <w:r>
        <w:t>Questions about what is on Trello</w:t>
      </w:r>
    </w:p>
    <w:p w:rsidR="00804476" w:rsidRDefault="00804476" w:rsidP="00804476">
      <w:pPr>
        <w:pStyle w:val="ListParagraph"/>
        <w:numPr>
          <w:ilvl w:val="0"/>
          <w:numId w:val="13"/>
        </w:numPr>
      </w:pPr>
      <w:r>
        <w:t>Where manuals are at</w:t>
      </w:r>
    </w:p>
    <w:p w:rsidR="00804476" w:rsidRDefault="00804476" w:rsidP="00804476">
      <w:pPr>
        <w:pStyle w:val="ListParagraph"/>
        <w:numPr>
          <w:ilvl w:val="0"/>
          <w:numId w:val="13"/>
        </w:numPr>
      </w:pPr>
      <w:r>
        <w:t>Previous source code availability</w:t>
      </w:r>
    </w:p>
    <w:p w:rsidR="00804476" w:rsidRDefault="00804476" w:rsidP="00804476">
      <w:pPr>
        <w:pStyle w:val="ListParagraph"/>
        <w:ind w:left="792"/>
      </w:pPr>
    </w:p>
    <w:p w:rsidR="00804476" w:rsidRDefault="00804476" w:rsidP="00E52810"/>
    <w:sectPr w:rsidR="00804476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B23" w:rsidRDefault="00BC4B23">
      <w:pPr>
        <w:spacing w:after="0"/>
      </w:pPr>
      <w:r>
        <w:separator/>
      </w:r>
    </w:p>
  </w:endnote>
  <w:endnote w:type="continuationSeparator" w:id="0">
    <w:p w:rsidR="00BC4B23" w:rsidRDefault="00BC4B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70F2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B23" w:rsidRDefault="00BC4B23">
      <w:pPr>
        <w:spacing w:after="0"/>
      </w:pPr>
      <w:r>
        <w:separator/>
      </w:r>
    </w:p>
  </w:footnote>
  <w:footnote w:type="continuationSeparator" w:id="0">
    <w:p w:rsidR="00BC4B23" w:rsidRDefault="00BC4B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D53AA1"/>
    <w:multiLevelType w:val="hybridMultilevel"/>
    <w:tmpl w:val="F93C1224"/>
    <w:lvl w:ilvl="0" w:tplc="6900B86E">
      <w:start w:val="6"/>
      <w:numFmt w:val="bullet"/>
      <w:lvlText w:val=""/>
      <w:lvlJc w:val="left"/>
      <w:pPr>
        <w:ind w:left="43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201D86"/>
    <w:multiLevelType w:val="hybridMultilevel"/>
    <w:tmpl w:val="E41C85FA"/>
    <w:lvl w:ilvl="0" w:tplc="DA84AADA">
      <w:start w:val="1"/>
      <w:numFmt w:val="decimal"/>
      <w:lvlText w:val="%1.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629826A6"/>
    <w:multiLevelType w:val="hybridMultilevel"/>
    <w:tmpl w:val="E29C4004"/>
    <w:lvl w:ilvl="0" w:tplc="6900B86E">
      <w:start w:val="6"/>
      <w:numFmt w:val="bullet"/>
      <w:lvlText w:val="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D9C1DCB"/>
    <w:multiLevelType w:val="hybridMultilevel"/>
    <w:tmpl w:val="966C1F6C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76"/>
    <w:rsid w:val="00070820"/>
    <w:rsid w:val="001005E5"/>
    <w:rsid w:val="00107A25"/>
    <w:rsid w:val="001118FD"/>
    <w:rsid w:val="0014188D"/>
    <w:rsid w:val="00152CC8"/>
    <w:rsid w:val="00175FE8"/>
    <w:rsid w:val="0017681F"/>
    <w:rsid w:val="001C4546"/>
    <w:rsid w:val="001E32B1"/>
    <w:rsid w:val="00244076"/>
    <w:rsid w:val="002677A4"/>
    <w:rsid w:val="002A6913"/>
    <w:rsid w:val="002B6C94"/>
    <w:rsid w:val="002E7469"/>
    <w:rsid w:val="002F4ABE"/>
    <w:rsid w:val="003A2BDF"/>
    <w:rsid w:val="003B1BCE"/>
    <w:rsid w:val="003C1B81"/>
    <w:rsid w:val="003C6B6C"/>
    <w:rsid w:val="0041439B"/>
    <w:rsid w:val="00444D8F"/>
    <w:rsid w:val="0045063B"/>
    <w:rsid w:val="0052642B"/>
    <w:rsid w:val="00557792"/>
    <w:rsid w:val="0058279D"/>
    <w:rsid w:val="005D57D8"/>
    <w:rsid w:val="005E7D19"/>
    <w:rsid w:val="00635155"/>
    <w:rsid w:val="0066086F"/>
    <w:rsid w:val="00672A6F"/>
    <w:rsid w:val="006928B4"/>
    <w:rsid w:val="00696396"/>
    <w:rsid w:val="006D571F"/>
    <w:rsid w:val="006F5A3F"/>
    <w:rsid w:val="00714174"/>
    <w:rsid w:val="007253CC"/>
    <w:rsid w:val="007947DC"/>
    <w:rsid w:val="00804476"/>
    <w:rsid w:val="008378A0"/>
    <w:rsid w:val="008431CB"/>
    <w:rsid w:val="008E2FAF"/>
    <w:rsid w:val="008F62FA"/>
    <w:rsid w:val="0093449B"/>
    <w:rsid w:val="009916AE"/>
    <w:rsid w:val="00A979E1"/>
    <w:rsid w:val="00B45E12"/>
    <w:rsid w:val="00BC4B23"/>
    <w:rsid w:val="00BF69E2"/>
    <w:rsid w:val="00C212D8"/>
    <w:rsid w:val="00C9013A"/>
    <w:rsid w:val="00CB50F2"/>
    <w:rsid w:val="00CF5C61"/>
    <w:rsid w:val="00D6466C"/>
    <w:rsid w:val="00D90A37"/>
    <w:rsid w:val="00DC2307"/>
    <w:rsid w:val="00E52810"/>
    <w:rsid w:val="00E640B8"/>
    <w:rsid w:val="00E70F21"/>
    <w:rsid w:val="00E87168"/>
    <w:rsid w:val="00EB43FE"/>
    <w:rsid w:val="00F45ED3"/>
    <w:rsid w:val="00F560A1"/>
    <w:rsid w:val="00F90425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90FAA"/>
  <w15:chartTrackingRefBased/>
  <w15:docId w15:val="{F626B9E4-524B-4064-A98D-96F4E7FE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f03463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F2C7A20A5F4DCD9C987FD0594A4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83226-A29D-4192-B0F9-46D913315325}"/>
      </w:docPartPr>
      <w:docPartBody>
        <w:p w:rsidR="00000000" w:rsidRDefault="00C829BC">
          <w:pPr>
            <w:pStyle w:val="60F2C7A20A5F4DCD9C987FD0594A47DB"/>
          </w:pPr>
          <w:r>
            <w:t>|</w:t>
          </w:r>
        </w:p>
      </w:docPartBody>
    </w:docPart>
    <w:docPart>
      <w:docPartPr>
        <w:name w:val="B32ADBC7C3CD4455B3A2B3B4D9998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970F4-5B1C-455B-91BF-B7296907E79C}"/>
      </w:docPartPr>
      <w:docPartBody>
        <w:p w:rsidR="00000000" w:rsidRDefault="00C829BC">
          <w:pPr>
            <w:pStyle w:val="B32ADBC7C3CD4455B3A2B3B4D999845F"/>
          </w:pPr>
          <w:r w:rsidRPr="00CB50F2">
            <w:rPr>
              <w:rStyle w:val="SubtleReference"/>
            </w:rPr>
            <w:t>Minutes</w:t>
          </w:r>
        </w:p>
      </w:docPartBody>
    </w:docPart>
    <w:docPart>
      <w:docPartPr>
        <w:name w:val="F644CEFEF64941EAA36401394EE0F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8A4C8-5209-43D7-8DF5-AA4B797BC18E}"/>
      </w:docPartPr>
      <w:docPartBody>
        <w:p w:rsidR="00000000" w:rsidRDefault="00C829BC">
          <w:pPr>
            <w:pStyle w:val="F644CEFEF64941EAA36401394EE0F6A1"/>
          </w:pPr>
          <w:r>
            <w:t>Meeting date | time</w:t>
          </w:r>
        </w:p>
      </w:docPartBody>
    </w:docPart>
    <w:docPart>
      <w:docPartPr>
        <w:name w:val="477B75E199F14E5BA0C37848C30A1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CE731-D01F-44FA-81E9-BA5EB1A75885}"/>
      </w:docPartPr>
      <w:docPartBody>
        <w:p w:rsidR="00000000" w:rsidRDefault="00C829BC">
          <w:pPr>
            <w:pStyle w:val="477B75E199F14E5BA0C37848C30A16B8"/>
          </w:pPr>
          <w:r>
            <w:t>Meeting location</w:t>
          </w:r>
        </w:p>
      </w:docPartBody>
    </w:docPart>
    <w:docPart>
      <w:docPartPr>
        <w:name w:val="A6F26721FBE8467B84473D7499ABB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CBB85-66A0-4BBB-9088-F2EFB4455730}"/>
      </w:docPartPr>
      <w:docPartBody>
        <w:p w:rsidR="00000000" w:rsidRDefault="00C829BC">
          <w:pPr>
            <w:pStyle w:val="A6F26721FBE8467B84473D7499ABB05C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15A5A3CCE73347FC8EE2ADFB8319D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4F25A-6549-4227-B52A-E26A8AECBEE2}"/>
      </w:docPartPr>
      <w:docPartBody>
        <w:p w:rsidR="00000000" w:rsidRDefault="00C829BC">
          <w:pPr>
            <w:pStyle w:val="15A5A3CCE73347FC8EE2ADFB8319DC7F"/>
          </w:pPr>
          <w:r w:rsidRPr="00A979E1">
            <w:t>Meeting called by</w:t>
          </w:r>
        </w:p>
      </w:docPartBody>
    </w:docPart>
    <w:docPart>
      <w:docPartPr>
        <w:name w:val="A740569EED03437DB28D0D739CA5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61C46-D3D0-4719-BB65-792A80807730}"/>
      </w:docPartPr>
      <w:docPartBody>
        <w:p w:rsidR="00000000" w:rsidRDefault="00C829BC">
          <w:pPr>
            <w:pStyle w:val="A740569EED03437DB28D0D739CA50F4C"/>
          </w:pPr>
          <w:r w:rsidRPr="00A979E1">
            <w:t>Type of meeting</w:t>
          </w:r>
        </w:p>
      </w:docPartBody>
    </w:docPart>
    <w:docPart>
      <w:docPartPr>
        <w:name w:val="99FCD1F3040F4AB8A7C04A70AE09D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C2A0D-6542-4EED-9BC7-1B132A0E6F3C}"/>
      </w:docPartPr>
      <w:docPartBody>
        <w:p w:rsidR="00000000" w:rsidRDefault="00C829BC">
          <w:pPr>
            <w:pStyle w:val="99FCD1F3040F4AB8A7C04A70AE09DCEC"/>
          </w:pPr>
          <w:r w:rsidRPr="00A979E1">
            <w:t>Facilitator</w:t>
          </w:r>
        </w:p>
      </w:docPartBody>
    </w:docPart>
    <w:docPart>
      <w:docPartPr>
        <w:name w:val="98674596D061408FA39A5AF4EA28B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AFF05-9E98-47AF-995D-285A1A3A6D99}"/>
      </w:docPartPr>
      <w:docPartBody>
        <w:p w:rsidR="00000000" w:rsidRDefault="00C829BC">
          <w:pPr>
            <w:pStyle w:val="98674596D061408FA39A5AF4EA28B5F5"/>
          </w:pPr>
          <w:r w:rsidRPr="00A979E1">
            <w:t>Note taker</w:t>
          </w:r>
        </w:p>
      </w:docPartBody>
    </w:docPart>
    <w:docPart>
      <w:docPartPr>
        <w:name w:val="3439D625187B48F090FFE1ECDF2BB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1E4E8-6D8B-453E-927C-D4993BE42737}"/>
      </w:docPartPr>
      <w:docPartBody>
        <w:p w:rsidR="00000000" w:rsidRDefault="00C829BC">
          <w:pPr>
            <w:pStyle w:val="3439D625187B48F090FFE1ECDF2BB9AD"/>
          </w:pPr>
          <w:r w:rsidRPr="00A979E1">
            <w:t>Timekeeper</w:t>
          </w:r>
        </w:p>
      </w:docPartBody>
    </w:docPart>
    <w:docPart>
      <w:docPartPr>
        <w:name w:val="8B1C23CAABB741B39D0CCA769E466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65750-E069-4CD7-AA96-1195A5E902FE}"/>
      </w:docPartPr>
      <w:docPartBody>
        <w:p w:rsidR="00000000" w:rsidRDefault="00C829BC">
          <w:pPr>
            <w:pStyle w:val="8B1C23CAABB741B39D0CCA769E466FE8"/>
          </w:pPr>
          <w:r>
            <w:t>Agenda topics</w:t>
          </w:r>
        </w:p>
      </w:docPartBody>
    </w:docPart>
    <w:docPart>
      <w:docPartPr>
        <w:name w:val="710A2BE90705411EA7B258D61C5DA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93445-2C73-46B4-BB79-8F0E7BC61088}"/>
      </w:docPartPr>
      <w:docPartBody>
        <w:p w:rsidR="00000000" w:rsidRDefault="00C829BC">
          <w:pPr>
            <w:pStyle w:val="710A2BE90705411EA7B258D61C5DA304"/>
          </w:pPr>
          <w:r>
            <w:t>Time allotted</w:t>
          </w:r>
        </w:p>
      </w:docPartBody>
    </w:docPart>
    <w:docPart>
      <w:docPartPr>
        <w:name w:val="110A10820ADF4229A6BC41AFABCB6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DB008-E2D8-4837-A041-B5D159EA6038}"/>
      </w:docPartPr>
      <w:docPartBody>
        <w:p w:rsidR="00000000" w:rsidRDefault="00C829BC">
          <w:pPr>
            <w:pStyle w:val="110A10820ADF4229A6BC41AFABCB6F38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C45EF3A9D9244339B94005A2C71FE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ACCBA-7DF2-4649-BCBB-41EE292E925C}"/>
      </w:docPartPr>
      <w:docPartBody>
        <w:p w:rsidR="00000000" w:rsidRDefault="00C829BC">
          <w:pPr>
            <w:pStyle w:val="C45EF3A9D9244339B94005A2C71FE394"/>
          </w:pPr>
          <w:r>
            <w:t>Agenda topic</w:t>
          </w:r>
        </w:p>
      </w:docPartBody>
    </w:docPart>
    <w:docPart>
      <w:docPartPr>
        <w:name w:val="6BB72762F3E3402683CB31112527A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081AF-F7F6-48FF-A28F-C7A7AAC843E9}"/>
      </w:docPartPr>
      <w:docPartBody>
        <w:p w:rsidR="00000000" w:rsidRDefault="00C829BC">
          <w:pPr>
            <w:pStyle w:val="6BB72762F3E3402683CB31112527A77F"/>
          </w:pPr>
          <w:r>
            <w:t>Presenter</w:t>
          </w:r>
        </w:p>
      </w:docPartBody>
    </w:docPart>
    <w:docPart>
      <w:docPartPr>
        <w:name w:val="7817A5EA05BD4F62922EA9C89A321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B0216-3E0A-4685-B6E0-02B5CFE55978}"/>
      </w:docPartPr>
      <w:docPartBody>
        <w:p w:rsidR="00000000" w:rsidRDefault="00C829BC">
          <w:pPr>
            <w:pStyle w:val="7817A5EA05BD4F62922EA9C89A321953"/>
          </w:pPr>
          <w:r>
            <w:t>Discussion</w:t>
          </w:r>
        </w:p>
      </w:docPartBody>
    </w:docPart>
    <w:docPart>
      <w:docPartPr>
        <w:name w:val="E7AF9087E0F34061876FCD9E6E327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CE69C-B4E3-430A-9F8A-164B5BC8D9AE}"/>
      </w:docPartPr>
      <w:docPartBody>
        <w:p w:rsidR="00000000" w:rsidRDefault="00C829BC">
          <w:pPr>
            <w:pStyle w:val="E7AF9087E0F34061876FCD9E6E327BDF"/>
          </w:pPr>
          <w:r>
            <w:t>Conclusion</w:t>
          </w:r>
        </w:p>
      </w:docPartBody>
    </w:docPart>
    <w:docPart>
      <w:docPartPr>
        <w:name w:val="808926E8421E490B9337DB74CDB61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29991-15C5-42DF-BA16-935AB772ADB1}"/>
      </w:docPartPr>
      <w:docPartBody>
        <w:p w:rsidR="00000000" w:rsidRDefault="00C829BC">
          <w:pPr>
            <w:pStyle w:val="808926E8421E490B9337DB74CDB617A3"/>
          </w:pPr>
          <w:r>
            <w:t>Time allotted</w:t>
          </w:r>
        </w:p>
      </w:docPartBody>
    </w:docPart>
    <w:docPart>
      <w:docPartPr>
        <w:name w:val="3845ED2BBC544ABEA31259EAE4887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8397C-A92E-4628-A70B-D216FD1B6307}"/>
      </w:docPartPr>
      <w:docPartBody>
        <w:p w:rsidR="00000000" w:rsidRDefault="00C829BC">
          <w:pPr>
            <w:pStyle w:val="3845ED2BBC544ABEA31259EAE4887BCC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5F1620F5831C4E0192E04CBC44EA8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1FFFB-6CE9-4124-A8A0-DAE199650E74}"/>
      </w:docPartPr>
      <w:docPartBody>
        <w:p w:rsidR="00000000" w:rsidRDefault="00C829BC">
          <w:pPr>
            <w:pStyle w:val="5F1620F5831C4E0192E04CBC44EA80A2"/>
          </w:pPr>
          <w:r>
            <w:t>Agenda topic</w:t>
          </w:r>
        </w:p>
      </w:docPartBody>
    </w:docPart>
    <w:docPart>
      <w:docPartPr>
        <w:name w:val="915BCE70408F4C9697A27C0EF1103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4D6ED-2C59-42CA-B40B-8B4C830C79ED}"/>
      </w:docPartPr>
      <w:docPartBody>
        <w:p w:rsidR="00000000" w:rsidRDefault="00C829BC">
          <w:pPr>
            <w:pStyle w:val="915BCE70408F4C9697A27C0EF1103142"/>
          </w:pPr>
          <w:r>
            <w:t>Presenter</w:t>
          </w:r>
        </w:p>
      </w:docPartBody>
    </w:docPart>
    <w:docPart>
      <w:docPartPr>
        <w:name w:val="9A2C30AD438941068F41F92B93B21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C38AC-FD87-4C74-89E3-841D9A22DC17}"/>
      </w:docPartPr>
      <w:docPartBody>
        <w:p w:rsidR="00000000" w:rsidRDefault="00C829BC">
          <w:pPr>
            <w:pStyle w:val="9A2C30AD438941068F41F92B93B21713"/>
          </w:pPr>
          <w:r>
            <w:t>Special notes</w:t>
          </w:r>
        </w:p>
      </w:docPartBody>
    </w:docPart>
    <w:docPart>
      <w:docPartPr>
        <w:name w:val="59F861A779C04CF7842C555486A24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39BEE-E904-48A7-90C2-EC25CC99DFB5}"/>
      </w:docPartPr>
      <w:docPartBody>
        <w:p w:rsidR="00000000" w:rsidRDefault="00290727" w:rsidP="00290727">
          <w:pPr>
            <w:pStyle w:val="59F861A779C04CF7842C555486A24279"/>
          </w:pPr>
          <w:r>
            <w:t>Discussion</w:t>
          </w:r>
        </w:p>
      </w:docPartBody>
    </w:docPart>
    <w:docPart>
      <w:docPartPr>
        <w:name w:val="1CDCB3D7108F4874AE1DAC73A42EA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9D757-5958-4278-BE5F-2F3D54469813}"/>
      </w:docPartPr>
      <w:docPartBody>
        <w:p w:rsidR="00000000" w:rsidRDefault="00290727" w:rsidP="00290727">
          <w:pPr>
            <w:pStyle w:val="1CDCB3D7108F4874AE1DAC73A42EAA5C"/>
          </w:pPr>
          <w:r w:rsidRPr="00E52810">
            <w:t>Action items</w:t>
          </w:r>
        </w:p>
      </w:docPartBody>
    </w:docPart>
    <w:docPart>
      <w:docPartPr>
        <w:name w:val="E23DE79D85B8479484792C3F6C0BB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46F03-4BAF-4157-B977-3148D6AA2DB6}"/>
      </w:docPartPr>
      <w:docPartBody>
        <w:p w:rsidR="00000000" w:rsidRDefault="00290727" w:rsidP="00290727">
          <w:pPr>
            <w:pStyle w:val="E23DE79D85B8479484792C3F6C0BB575"/>
          </w:pPr>
          <w:r w:rsidRPr="00E52810">
            <w:t>Person responsible</w:t>
          </w:r>
        </w:p>
      </w:docPartBody>
    </w:docPart>
    <w:docPart>
      <w:docPartPr>
        <w:name w:val="E12C9402636A4F059F1D595E17DAA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BACFF-B3C0-482C-8FBF-27D74467CA0D}"/>
      </w:docPartPr>
      <w:docPartBody>
        <w:p w:rsidR="00000000" w:rsidRDefault="00290727" w:rsidP="00290727">
          <w:pPr>
            <w:pStyle w:val="E12C9402636A4F059F1D595E17DAAD40"/>
          </w:pPr>
          <w:r w:rsidRPr="00E52810">
            <w:t>Date | time</w:t>
          </w:r>
        </w:p>
      </w:docPartBody>
    </w:docPart>
    <w:docPart>
      <w:docPartPr>
        <w:name w:val="DF1AB4082DB24C4182B0D720FF9F6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E1053-5C8B-4060-A4D2-4026C25EEBA5}"/>
      </w:docPartPr>
      <w:docPartBody>
        <w:p w:rsidR="00000000" w:rsidRDefault="00290727" w:rsidP="00290727">
          <w:pPr>
            <w:pStyle w:val="DF1AB4082DB24C4182B0D720FF9F65E0"/>
          </w:pPr>
          <w:r>
            <w:t>Conclusion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27"/>
    <w:rsid w:val="00290727"/>
    <w:rsid w:val="00C8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4F1D40E4BF46A29F023C8A2D108403">
    <w:name w:val="E34F1D40E4BF46A29F023C8A2D108403"/>
  </w:style>
  <w:style w:type="paragraph" w:customStyle="1" w:styleId="60F2C7A20A5F4DCD9C987FD0594A47DB">
    <w:name w:val="60F2C7A20A5F4DCD9C987FD0594A47DB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B32ADBC7C3CD4455B3A2B3B4D999845F">
    <w:name w:val="B32ADBC7C3CD4455B3A2B3B4D999845F"/>
  </w:style>
  <w:style w:type="paragraph" w:customStyle="1" w:styleId="F644CEFEF64941EAA36401394EE0F6A1">
    <w:name w:val="F644CEFEF64941EAA36401394EE0F6A1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3A97024E1E5B4E9FBE1C022C136001B7">
    <w:name w:val="3A97024E1E5B4E9FBE1C022C136001B7"/>
  </w:style>
  <w:style w:type="paragraph" w:customStyle="1" w:styleId="97E32572191947FC8F054076FB03FD3C">
    <w:name w:val="97E32572191947FC8F054076FB03FD3C"/>
  </w:style>
  <w:style w:type="paragraph" w:customStyle="1" w:styleId="477B75E199F14E5BA0C37848C30A16B8">
    <w:name w:val="477B75E199F14E5BA0C37848C30A16B8"/>
  </w:style>
  <w:style w:type="paragraph" w:customStyle="1" w:styleId="A6F26721FBE8467B84473D7499ABB05C">
    <w:name w:val="A6F26721FBE8467B84473D7499ABB05C"/>
  </w:style>
  <w:style w:type="paragraph" w:customStyle="1" w:styleId="15A5A3CCE73347FC8EE2ADFB8319DC7F">
    <w:name w:val="15A5A3CCE73347FC8EE2ADFB8319DC7F"/>
  </w:style>
  <w:style w:type="paragraph" w:customStyle="1" w:styleId="43A3D22104E9451DAF43550D92C59591">
    <w:name w:val="43A3D22104E9451DAF43550D92C59591"/>
  </w:style>
  <w:style w:type="paragraph" w:customStyle="1" w:styleId="A740569EED03437DB28D0D739CA50F4C">
    <w:name w:val="A740569EED03437DB28D0D739CA50F4C"/>
  </w:style>
  <w:style w:type="paragraph" w:customStyle="1" w:styleId="8EE8C030BF724008A7B1090B2D6A2DCE">
    <w:name w:val="8EE8C030BF724008A7B1090B2D6A2DCE"/>
  </w:style>
  <w:style w:type="paragraph" w:customStyle="1" w:styleId="99FCD1F3040F4AB8A7C04A70AE09DCEC">
    <w:name w:val="99FCD1F3040F4AB8A7C04A70AE09DCEC"/>
  </w:style>
  <w:style w:type="paragraph" w:customStyle="1" w:styleId="98674596D061408FA39A5AF4EA28B5F5">
    <w:name w:val="98674596D061408FA39A5AF4EA28B5F5"/>
  </w:style>
  <w:style w:type="paragraph" w:customStyle="1" w:styleId="3439D625187B48F090FFE1ECDF2BB9AD">
    <w:name w:val="3439D625187B48F090FFE1ECDF2BB9AD"/>
  </w:style>
  <w:style w:type="paragraph" w:customStyle="1" w:styleId="36850EA398624B97B4A8207CA51E6E91">
    <w:name w:val="36850EA398624B97B4A8207CA51E6E91"/>
  </w:style>
  <w:style w:type="paragraph" w:customStyle="1" w:styleId="1B1FEB82F2764B9781E4B5FE31EF1177">
    <w:name w:val="1B1FEB82F2764B9781E4B5FE31EF1177"/>
  </w:style>
  <w:style w:type="paragraph" w:customStyle="1" w:styleId="8B1C23CAABB741B39D0CCA769E466FE8">
    <w:name w:val="8B1C23CAABB741B39D0CCA769E466FE8"/>
  </w:style>
  <w:style w:type="paragraph" w:customStyle="1" w:styleId="710A2BE90705411EA7B258D61C5DA304">
    <w:name w:val="710A2BE90705411EA7B258D61C5DA304"/>
  </w:style>
  <w:style w:type="paragraph" w:customStyle="1" w:styleId="110A10820ADF4229A6BC41AFABCB6F38">
    <w:name w:val="110A10820ADF4229A6BC41AFABCB6F38"/>
  </w:style>
  <w:style w:type="paragraph" w:customStyle="1" w:styleId="C45EF3A9D9244339B94005A2C71FE394">
    <w:name w:val="C45EF3A9D9244339B94005A2C71FE394"/>
  </w:style>
  <w:style w:type="paragraph" w:customStyle="1" w:styleId="ED892D4272D84F58BC229D13E2A863F2">
    <w:name w:val="ED892D4272D84F58BC229D13E2A863F2"/>
  </w:style>
  <w:style w:type="paragraph" w:customStyle="1" w:styleId="6BB72762F3E3402683CB31112527A77F">
    <w:name w:val="6BB72762F3E3402683CB31112527A77F"/>
  </w:style>
  <w:style w:type="paragraph" w:customStyle="1" w:styleId="EE56C2529342417BA2BC81D9C4E9D210">
    <w:name w:val="EE56C2529342417BA2BC81D9C4E9D210"/>
  </w:style>
  <w:style w:type="paragraph" w:customStyle="1" w:styleId="7817A5EA05BD4F62922EA9C89A321953">
    <w:name w:val="7817A5EA05BD4F62922EA9C89A321953"/>
  </w:style>
  <w:style w:type="paragraph" w:customStyle="1" w:styleId="82758011A7BC404F9A0D8DFEC3456C8A">
    <w:name w:val="82758011A7BC404F9A0D8DFEC3456C8A"/>
  </w:style>
  <w:style w:type="paragraph" w:customStyle="1" w:styleId="E7AF9087E0F34061876FCD9E6E327BDF">
    <w:name w:val="E7AF9087E0F34061876FCD9E6E327BDF"/>
  </w:style>
  <w:style w:type="paragraph" w:customStyle="1" w:styleId="6D7031A2C63D4415B1A592A1D32D19CD">
    <w:name w:val="6D7031A2C63D4415B1A592A1D32D19CD"/>
  </w:style>
  <w:style w:type="paragraph" w:customStyle="1" w:styleId="26BB95EBA63440B4917D12646B0632B6">
    <w:name w:val="26BB95EBA63440B4917D12646B0632B6"/>
  </w:style>
  <w:style w:type="paragraph" w:customStyle="1" w:styleId="AB36EDA724FE4FB9949C905EC1B32052">
    <w:name w:val="AB36EDA724FE4FB9949C905EC1B32052"/>
  </w:style>
  <w:style w:type="paragraph" w:customStyle="1" w:styleId="496B2DE847174F08B979B52C1314252E">
    <w:name w:val="496B2DE847174F08B979B52C1314252E"/>
  </w:style>
  <w:style w:type="paragraph" w:customStyle="1" w:styleId="9792615107C44185A36C313DB84CEC6A">
    <w:name w:val="9792615107C44185A36C313DB84CEC6A"/>
  </w:style>
  <w:style w:type="paragraph" w:customStyle="1" w:styleId="4A5B4D75FBBE4377941B4C0A09CECD28">
    <w:name w:val="4A5B4D75FBBE4377941B4C0A09CECD28"/>
  </w:style>
  <w:style w:type="paragraph" w:customStyle="1" w:styleId="3FD24416633B4F1CA577CBBB07180BC7">
    <w:name w:val="3FD24416633B4F1CA577CBBB07180BC7"/>
  </w:style>
  <w:style w:type="paragraph" w:customStyle="1" w:styleId="435E70137ECE49B2ACA4AD49ED474E32">
    <w:name w:val="435E70137ECE49B2ACA4AD49ED474E32"/>
  </w:style>
  <w:style w:type="paragraph" w:customStyle="1" w:styleId="E980CC5AA1E4473C92BBB36616DCCB5A">
    <w:name w:val="E980CC5AA1E4473C92BBB36616DCCB5A"/>
  </w:style>
  <w:style w:type="paragraph" w:customStyle="1" w:styleId="718307F61BC5490FBD8A55C955818AED">
    <w:name w:val="718307F61BC5490FBD8A55C955818AED"/>
  </w:style>
  <w:style w:type="paragraph" w:customStyle="1" w:styleId="808926E8421E490B9337DB74CDB617A3">
    <w:name w:val="808926E8421E490B9337DB74CDB617A3"/>
  </w:style>
  <w:style w:type="paragraph" w:customStyle="1" w:styleId="3845ED2BBC544ABEA31259EAE4887BCC">
    <w:name w:val="3845ED2BBC544ABEA31259EAE4887BCC"/>
  </w:style>
  <w:style w:type="paragraph" w:customStyle="1" w:styleId="5F1620F5831C4E0192E04CBC44EA80A2">
    <w:name w:val="5F1620F5831C4E0192E04CBC44EA80A2"/>
  </w:style>
  <w:style w:type="paragraph" w:customStyle="1" w:styleId="425F90A60C1B43C3A81C953A447EBE4D">
    <w:name w:val="425F90A60C1B43C3A81C953A447EBE4D"/>
  </w:style>
  <w:style w:type="paragraph" w:customStyle="1" w:styleId="915BCE70408F4C9697A27C0EF1103142">
    <w:name w:val="915BCE70408F4C9697A27C0EF1103142"/>
  </w:style>
  <w:style w:type="paragraph" w:customStyle="1" w:styleId="6771FB7858154D78AEDC124419247893">
    <w:name w:val="6771FB7858154D78AEDC124419247893"/>
  </w:style>
  <w:style w:type="paragraph" w:customStyle="1" w:styleId="797AD19E684B4D33BE93B89A29E61324">
    <w:name w:val="797AD19E684B4D33BE93B89A29E61324"/>
  </w:style>
  <w:style w:type="paragraph" w:customStyle="1" w:styleId="F26CC2BD90E2480AA4EA2FBB072C68AA">
    <w:name w:val="F26CC2BD90E2480AA4EA2FBB072C68AA"/>
  </w:style>
  <w:style w:type="paragraph" w:customStyle="1" w:styleId="A10D562E4C0A42528B9C2C6BC4149D6A">
    <w:name w:val="A10D562E4C0A42528B9C2C6BC4149D6A"/>
  </w:style>
  <w:style w:type="paragraph" w:customStyle="1" w:styleId="A68C0D507D994D08B5D6664D2CA375A3">
    <w:name w:val="A68C0D507D994D08B5D6664D2CA375A3"/>
  </w:style>
  <w:style w:type="paragraph" w:customStyle="1" w:styleId="BEE924C8FC5F420CBEF2A0DC4EB2B2FD">
    <w:name w:val="BEE924C8FC5F420CBEF2A0DC4EB2B2FD"/>
  </w:style>
  <w:style w:type="paragraph" w:customStyle="1" w:styleId="CAE507EAF878436DBA9CED7579129FF7">
    <w:name w:val="CAE507EAF878436DBA9CED7579129FF7"/>
  </w:style>
  <w:style w:type="paragraph" w:customStyle="1" w:styleId="F971B1FE189B42CA805A163248DECA11">
    <w:name w:val="F971B1FE189B42CA805A163248DECA11"/>
  </w:style>
  <w:style w:type="paragraph" w:customStyle="1" w:styleId="A0A5076A426C4196BC3E2F57C923C457">
    <w:name w:val="A0A5076A426C4196BC3E2F57C923C457"/>
  </w:style>
  <w:style w:type="paragraph" w:customStyle="1" w:styleId="279E15A066DF4827B5D26B0333F5B4CA">
    <w:name w:val="279E15A066DF4827B5D26B0333F5B4CA"/>
  </w:style>
  <w:style w:type="paragraph" w:customStyle="1" w:styleId="B7EE9B1E806340FEA2DF16A2102A3F69">
    <w:name w:val="B7EE9B1E806340FEA2DF16A2102A3F69"/>
  </w:style>
  <w:style w:type="paragraph" w:customStyle="1" w:styleId="1DB317BCA16346A6A658D5FE924141F0">
    <w:name w:val="1DB317BCA16346A6A658D5FE924141F0"/>
  </w:style>
  <w:style w:type="paragraph" w:customStyle="1" w:styleId="D1AE2617C2F74F8DA5ABEC2F9A50151F">
    <w:name w:val="D1AE2617C2F74F8DA5ABEC2F9A50151F"/>
  </w:style>
  <w:style w:type="paragraph" w:customStyle="1" w:styleId="DDADBB6EC5944502A358D6F6AB772625">
    <w:name w:val="DDADBB6EC5944502A358D6F6AB772625"/>
  </w:style>
  <w:style w:type="paragraph" w:customStyle="1" w:styleId="FF4CF00B7C2145B3BA906C8ADC11BAC1">
    <w:name w:val="FF4CF00B7C2145B3BA906C8ADC11BAC1"/>
  </w:style>
  <w:style w:type="paragraph" w:customStyle="1" w:styleId="ED0A3B8A3E254D5D905B8B556A63376D">
    <w:name w:val="ED0A3B8A3E254D5D905B8B556A63376D"/>
  </w:style>
  <w:style w:type="paragraph" w:customStyle="1" w:styleId="A4C2C843285E4AAB805E8A9FF9D1AF2E">
    <w:name w:val="A4C2C843285E4AAB805E8A9FF9D1AF2E"/>
  </w:style>
  <w:style w:type="paragraph" w:customStyle="1" w:styleId="9710F02A0F5C4D7AA2344D488815AF6B">
    <w:name w:val="9710F02A0F5C4D7AA2344D488815AF6B"/>
  </w:style>
  <w:style w:type="paragraph" w:customStyle="1" w:styleId="4F23BD02FC5C49099B4A993CF592200C">
    <w:name w:val="4F23BD02FC5C49099B4A993CF592200C"/>
  </w:style>
  <w:style w:type="paragraph" w:customStyle="1" w:styleId="0187D46D5B104B4ABD96C3CCA1AD6553">
    <w:name w:val="0187D46D5B104B4ABD96C3CCA1AD6553"/>
  </w:style>
  <w:style w:type="paragraph" w:customStyle="1" w:styleId="49383D66938C4EB9AF7E89A17994A717">
    <w:name w:val="49383D66938C4EB9AF7E89A17994A717"/>
  </w:style>
  <w:style w:type="paragraph" w:customStyle="1" w:styleId="AE3175428D2D451E8960236507F598D2">
    <w:name w:val="AE3175428D2D451E8960236507F598D2"/>
  </w:style>
  <w:style w:type="paragraph" w:customStyle="1" w:styleId="EC986594582642A1B4EE41C388289067">
    <w:name w:val="EC986594582642A1B4EE41C388289067"/>
  </w:style>
  <w:style w:type="paragraph" w:customStyle="1" w:styleId="85EBB37403FE4B0CA0FFEAD7A0F5E06D">
    <w:name w:val="85EBB37403FE4B0CA0FFEAD7A0F5E06D"/>
  </w:style>
  <w:style w:type="paragraph" w:customStyle="1" w:styleId="4FCDBCA06D4B44D18DB8BC6FD1C17D39">
    <w:name w:val="4FCDBCA06D4B44D18DB8BC6FD1C17D39"/>
  </w:style>
  <w:style w:type="paragraph" w:customStyle="1" w:styleId="56B7B9A30CC04213B2840FE69967395A">
    <w:name w:val="56B7B9A30CC04213B2840FE69967395A"/>
  </w:style>
  <w:style w:type="paragraph" w:customStyle="1" w:styleId="A1E33CDCE7414C689B62CA4C46E0F6F6">
    <w:name w:val="A1E33CDCE7414C689B62CA4C46E0F6F6"/>
  </w:style>
  <w:style w:type="paragraph" w:customStyle="1" w:styleId="F185AC978D65420C97361206684D1CC3">
    <w:name w:val="F185AC978D65420C97361206684D1CC3"/>
  </w:style>
  <w:style w:type="paragraph" w:customStyle="1" w:styleId="F5DF4427993D448BACD24FCF8E485639">
    <w:name w:val="F5DF4427993D448BACD24FCF8E485639"/>
  </w:style>
  <w:style w:type="paragraph" w:customStyle="1" w:styleId="F672C3F9A8BC4687ACA604922D8CBD30">
    <w:name w:val="F672C3F9A8BC4687ACA604922D8CBD30"/>
  </w:style>
  <w:style w:type="paragraph" w:customStyle="1" w:styleId="178933799C4B43CC9D1D0FEA9362D2CF">
    <w:name w:val="178933799C4B43CC9D1D0FEA9362D2CF"/>
  </w:style>
  <w:style w:type="paragraph" w:customStyle="1" w:styleId="1629A5C4CA7542838D15F77AC02C678A">
    <w:name w:val="1629A5C4CA7542838D15F77AC02C678A"/>
  </w:style>
  <w:style w:type="paragraph" w:customStyle="1" w:styleId="B6A60EF81BCC48B0AC96BF7AFD574B48">
    <w:name w:val="B6A60EF81BCC48B0AC96BF7AFD574B48"/>
  </w:style>
  <w:style w:type="paragraph" w:customStyle="1" w:styleId="848424F187E14DE89042B6BC9F16D929">
    <w:name w:val="848424F187E14DE89042B6BC9F16D929"/>
  </w:style>
  <w:style w:type="paragraph" w:customStyle="1" w:styleId="2A96444113DA4FA1BA211AFC847E8867">
    <w:name w:val="2A96444113DA4FA1BA211AFC847E8867"/>
  </w:style>
  <w:style w:type="paragraph" w:customStyle="1" w:styleId="8D5FA1DF7A3E470A98B5427556CDF609">
    <w:name w:val="8D5FA1DF7A3E470A98B5427556CDF609"/>
  </w:style>
  <w:style w:type="paragraph" w:customStyle="1" w:styleId="846042E337DD4F61832E60C28CEFCB84">
    <w:name w:val="846042E337DD4F61832E60C28CEFCB84"/>
  </w:style>
  <w:style w:type="paragraph" w:customStyle="1" w:styleId="0E73F34517C04FD4ACA4DFCE80053311">
    <w:name w:val="0E73F34517C04FD4ACA4DFCE80053311"/>
  </w:style>
  <w:style w:type="paragraph" w:customStyle="1" w:styleId="D0EB43E5222842998CD88AB2E23EDC0F">
    <w:name w:val="D0EB43E5222842998CD88AB2E23EDC0F"/>
  </w:style>
  <w:style w:type="paragraph" w:customStyle="1" w:styleId="D7536197DB0142AAB8D2E2141C48960F">
    <w:name w:val="D7536197DB0142AAB8D2E2141C48960F"/>
  </w:style>
  <w:style w:type="paragraph" w:customStyle="1" w:styleId="28DD08DD0D004FAF86623BA695C9512D">
    <w:name w:val="28DD08DD0D004FAF86623BA695C9512D"/>
  </w:style>
  <w:style w:type="paragraph" w:customStyle="1" w:styleId="1E4C31499AA44940957501E60A63DD82">
    <w:name w:val="1E4C31499AA44940957501E60A63DD82"/>
  </w:style>
  <w:style w:type="paragraph" w:customStyle="1" w:styleId="4FEB14F6953940CCA5CD66B1547DCDC6">
    <w:name w:val="4FEB14F6953940CCA5CD66B1547DCDC6"/>
  </w:style>
  <w:style w:type="paragraph" w:customStyle="1" w:styleId="5782C245906B4A29A2C4A684E050862A">
    <w:name w:val="5782C245906B4A29A2C4A684E050862A"/>
  </w:style>
  <w:style w:type="paragraph" w:customStyle="1" w:styleId="6975FF6AB2D443329E8195BB5EE1361A">
    <w:name w:val="6975FF6AB2D443329E8195BB5EE1361A"/>
  </w:style>
  <w:style w:type="paragraph" w:customStyle="1" w:styleId="2BE2CEDDBB9A43F7BD337B0B75DFF7E7">
    <w:name w:val="2BE2CEDDBB9A43F7BD337B0B75DFF7E7"/>
  </w:style>
  <w:style w:type="paragraph" w:customStyle="1" w:styleId="6E900911A5CD4B75862C77092E132485">
    <w:name w:val="6E900911A5CD4B75862C77092E132485"/>
  </w:style>
  <w:style w:type="paragraph" w:customStyle="1" w:styleId="8D41627B39BD47C291B8D2907E07BAA6">
    <w:name w:val="8D41627B39BD47C291B8D2907E07BAA6"/>
  </w:style>
  <w:style w:type="paragraph" w:customStyle="1" w:styleId="9F47605F2CC14D29BA7A328C94EB21EE">
    <w:name w:val="9F47605F2CC14D29BA7A328C94EB21EE"/>
  </w:style>
  <w:style w:type="paragraph" w:customStyle="1" w:styleId="8A7CE2E9F5174F9790A2BC724A6832D2">
    <w:name w:val="8A7CE2E9F5174F9790A2BC724A6832D2"/>
  </w:style>
  <w:style w:type="paragraph" w:customStyle="1" w:styleId="1E42609B5227484BBA654AB4883CF75D">
    <w:name w:val="1E42609B5227484BBA654AB4883CF75D"/>
  </w:style>
  <w:style w:type="paragraph" w:customStyle="1" w:styleId="C2A99F407ED1486BAD0EF3FD47E5371D">
    <w:name w:val="C2A99F407ED1486BAD0EF3FD47E5371D"/>
  </w:style>
  <w:style w:type="paragraph" w:customStyle="1" w:styleId="2DC9C674C31C4DC187DFAB1D436969CC">
    <w:name w:val="2DC9C674C31C4DC187DFAB1D436969CC"/>
  </w:style>
  <w:style w:type="paragraph" w:customStyle="1" w:styleId="9477FDFADF074F47B2CE52335FF79258">
    <w:name w:val="9477FDFADF074F47B2CE52335FF79258"/>
  </w:style>
  <w:style w:type="paragraph" w:customStyle="1" w:styleId="E15BCAD51EA446FCBDB4D871337B7CA6">
    <w:name w:val="E15BCAD51EA446FCBDB4D871337B7CA6"/>
  </w:style>
  <w:style w:type="paragraph" w:customStyle="1" w:styleId="9A2C30AD438941068F41F92B93B21713">
    <w:name w:val="9A2C30AD438941068F41F92B93B21713"/>
  </w:style>
  <w:style w:type="paragraph" w:customStyle="1" w:styleId="03CA3FD23D95458486E3F61A6BC3FABD">
    <w:name w:val="03CA3FD23D95458486E3F61A6BC3FABD"/>
  </w:style>
  <w:style w:type="paragraph" w:customStyle="1" w:styleId="63C0EDDC3BED4F0EAB1523FA3226BF4A">
    <w:name w:val="63C0EDDC3BED4F0EAB1523FA3226BF4A"/>
    <w:rsid w:val="00290727"/>
  </w:style>
  <w:style w:type="paragraph" w:customStyle="1" w:styleId="59F861A779C04CF7842C555486A24279">
    <w:name w:val="59F861A779C04CF7842C555486A24279"/>
    <w:rsid w:val="00290727"/>
  </w:style>
  <w:style w:type="paragraph" w:customStyle="1" w:styleId="C9756FFF3A9D4139A4FEAC76D6C91565">
    <w:name w:val="C9756FFF3A9D4139A4FEAC76D6C91565"/>
    <w:rsid w:val="00290727"/>
  </w:style>
  <w:style w:type="paragraph" w:customStyle="1" w:styleId="6D15D882280942B68C19016DC8E5CB22">
    <w:name w:val="6D15D882280942B68C19016DC8E5CB22"/>
    <w:rsid w:val="00290727"/>
  </w:style>
  <w:style w:type="paragraph" w:customStyle="1" w:styleId="67CA764203F64A0C8E10D56CF7059609">
    <w:name w:val="67CA764203F64A0C8E10D56CF7059609"/>
    <w:rsid w:val="00290727"/>
  </w:style>
  <w:style w:type="paragraph" w:customStyle="1" w:styleId="B49773C85AEC46B1AFBDA876DB13CDE4">
    <w:name w:val="B49773C85AEC46B1AFBDA876DB13CDE4"/>
    <w:rsid w:val="00290727"/>
  </w:style>
  <w:style w:type="paragraph" w:customStyle="1" w:styleId="1CC3B8BB962149E59CF4DB312CA7B7C1">
    <w:name w:val="1CC3B8BB962149E59CF4DB312CA7B7C1"/>
    <w:rsid w:val="00290727"/>
  </w:style>
  <w:style w:type="paragraph" w:customStyle="1" w:styleId="1CDCB3D7108F4874AE1DAC73A42EAA5C">
    <w:name w:val="1CDCB3D7108F4874AE1DAC73A42EAA5C"/>
    <w:rsid w:val="00290727"/>
  </w:style>
  <w:style w:type="paragraph" w:customStyle="1" w:styleId="E23DE79D85B8479484792C3F6C0BB575">
    <w:name w:val="E23DE79D85B8479484792C3F6C0BB575"/>
    <w:rsid w:val="00290727"/>
  </w:style>
  <w:style w:type="paragraph" w:customStyle="1" w:styleId="57854B47860745B2AB40367A73226D4E">
    <w:name w:val="57854B47860745B2AB40367A73226D4E"/>
    <w:rsid w:val="00290727"/>
  </w:style>
  <w:style w:type="paragraph" w:customStyle="1" w:styleId="4F3D84D108E146F8AB5101AA93E781F3">
    <w:name w:val="4F3D84D108E146F8AB5101AA93E781F3"/>
    <w:rsid w:val="00290727"/>
  </w:style>
  <w:style w:type="paragraph" w:customStyle="1" w:styleId="E12C9402636A4F059F1D595E17DAAD40">
    <w:name w:val="E12C9402636A4F059F1D595E17DAAD40"/>
    <w:rsid w:val="00290727"/>
  </w:style>
  <w:style w:type="paragraph" w:customStyle="1" w:styleId="EAE0F5BF825D4DD3884CC5EC63E76F28">
    <w:name w:val="EAE0F5BF825D4DD3884CC5EC63E76F28"/>
    <w:rsid w:val="00290727"/>
  </w:style>
  <w:style w:type="paragraph" w:customStyle="1" w:styleId="6E12B87137A048CC8D8C55FED8550FDF">
    <w:name w:val="6E12B87137A048CC8D8C55FED8550FDF"/>
    <w:rsid w:val="00290727"/>
  </w:style>
  <w:style w:type="paragraph" w:customStyle="1" w:styleId="1A002549C67148E1AC5AF60B543D3A79">
    <w:name w:val="1A002549C67148E1AC5AF60B543D3A79"/>
    <w:rsid w:val="00290727"/>
  </w:style>
  <w:style w:type="paragraph" w:customStyle="1" w:styleId="DF1AB4082DB24C4182B0D720FF9F65E0">
    <w:name w:val="DF1AB4082DB24C4182B0D720FF9F65E0"/>
    <w:rsid w:val="002907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</Template>
  <TotalTime>1180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2020-04-13T17:04:00Z</dcterms:created>
  <dcterms:modified xsi:type="dcterms:W3CDTF">2020-04-14T12:44:00Z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